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06133879"/>
        <w:docPartObj>
          <w:docPartGallery w:val="Cover Pages"/>
          <w:docPartUnique/>
        </w:docPartObj>
      </w:sdtPr>
      <w:sdtEndPr>
        <w:rPr>
          <w:rFonts w:eastAsiaTheme="minorEastAsia"/>
          <w:color w:val="4472C4" w:themeColor="accent1"/>
          <w:lang w:eastAsia="nl-NL"/>
        </w:rPr>
      </w:sdtEndPr>
      <w:sdtContent>
        <w:p w14:paraId="6097339B" w14:textId="47C364C0" w:rsidR="00FF741F" w:rsidRDefault="00FF741F"/>
        <w:sdt>
          <w:sdtPr>
            <w:rPr>
              <w:rFonts w:ascii="Century Gothic" w:eastAsia="Meiryo" w:hAnsi="Century Gothic" w:cs="Arial"/>
            </w:rPr>
            <w:id w:val="154042960"/>
            <w:docPartObj>
              <w:docPartGallery w:val="Cover Pages"/>
              <w:docPartUnique/>
            </w:docPartObj>
          </w:sdtPr>
          <w:sdtEndPr>
            <w:rPr>
              <w:rFonts w:cs="Times New Roman"/>
              <w:color w:val="F3642C"/>
              <w:spacing w:val="5"/>
              <w:kern w:val="28"/>
              <w:sz w:val="96"/>
              <w:szCs w:val="56"/>
              <w14:ligatures w14:val="standardContextual"/>
              <w14:cntxtAlts/>
            </w:rPr>
          </w:sdtEndPr>
          <w:sdtContent>
            <w:p w14:paraId="23A3A411" w14:textId="170BE9D5" w:rsidR="00395EDC" w:rsidRPr="00395EDC" w:rsidRDefault="00395EDC" w:rsidP="00395EDC">
              <w:pPr>
                <w:spacing w:after="200" w:line="276" w:lineRule="auto"/>
                <w:rPr>
                  <w:rFonts w:ascii="Century Gothic" w:eastAsia="Meiryo" w:hAnsi="Century Gothic" w:cs="Arial"/>
                </w:rPr>
              </w:pPr>
              <w:r w:rsidRPr="00395EDC">
                <w:rPr>
                  <w:rFonts w:ascii="Century Gothic" w:eastAsia="Meiryo" w:hAnsi="Century Gothic" w:cs="Arial"/>
                  <w:noProof/>
                  <w:lang w:bidi="nl-NL"/>
                </w:rPr>
                <mc:AlternateContent>
                  <mc:Choice Requires="wpg">
                    <w:drawing>
                      <wp:anchor distT="0" distB="0" distL="114300" distR="114300" simplePos="0" relativeHeight="251658240" behindDoc="0" locked="0" layoutInCell="1" allowOverlap="1" wp14:anchorId="1A8229CD" wp14:editId="55D107BC">
                        <wp:simplePos x="0" y="0"/>
                        <wp:positionH relativeFrom="column">
                          <wp:posOffset>3434938</wp:posOffset>
                        </wp:positionH>
                        <wp:positionV relativeFrom="paragraph">
                          <wp:posOffset>-2814452</wp:posOffset>
                        </wp:positionV>
                        <wp:extent cx="4363142" cy="4778829"/>
                        <wp:effectExtent l="0" t="0" r="0" b="3175"/>
                        <wp:wrapNone/>
                        <wp:docPr id="27" name="Groep 27" descr="Zeshoekig vormen"/>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c 13" descr="zeshoek 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831272" y="0"/>
                                    <a:ext cx="3531870" cy="4088130"/>
                                  </a:xfrm>
                                  <a:prstGeom prst="rect">
                                    <a:avLst/>
                                  </a:prstGeom>
                                </pic:spPr>
                              </pic:pic>
                              <pic:pic xmlns:pic="http://schemas.openxmlformats.org/drawingml/2006/picture">
                                <pic:nvPicPr>
                                  <pic:cNvPr id="14" name="Graphic 14" descr="zeshoek 2"/>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320633" y="1080655"/>
                                    <a:ext cx="2771775" cy="3203575"/>
                                  </a:xfrm>
                                  <a:prstGeom prst="rect">
                                    <a:avLst/>
                                  </a:prstGeom>
                                </pic:spPr>
                              </pic:pic>
                              <pic:pic xmlns:pic="http://schemas.openxmlformats.org/drawingml/2006/picture">
                                <pic:nvPicPr>
                                  <pic:cNvPr id="15" name="Graphic 15" descr="zeshoek 4"/>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2256312"/>
                                    <a:ext cx="1583055" cy="1832610"/>
                                  </a:xfrm>
                                  <a:prstGeom prst="rect">
                                    <a:avLst/>
                                  </a:prstGeom>
                                </pic:spPr>
                              </pic:pic>
                              <pic:pic xmlns:pic="http://schemas.openxmlformats.org/drawingml/2006/picture">
                                <pic:nvPicPr>
                                  <pic:cNvPr id="16" name="Graphic 16" descr="zeshoek 3"/>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280062" y="2873829"/>
                                    <a:ext cx="1647825" cy="1905000"/>
                                  </a:xfrm>
                                  <a:prstGeom prst="rect">
                                    <a:avLst/>
                                  </a:prstGeom>
                                </pic:spPr>
                              </pic:pic>
                            </wpg:wgp>
                          </a:graphicData>
                        </a:graphic>
                      </wp:anchor>
                    </w:drawing>
                  </mc:Choice>
                  <mc:Fallback>
                    <w:pict>
                      <v:group w14:anchorId="0F11D04E" id="Groep 27" o:spid="_x0000_s1026" alt="Zeshoekig vormen" style="position:absolute;margin-left:270.45pt;margin-top:-221.6pt;width:343.55pt;height:376.3pt;z-index:251658240"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3" o:spid="_x0000_s1027" type="#_x0000_t75" alt="zeshoek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">
                          <v:imagedata r:id="rId19" o:title="zeshoek 1"/>
                        </v:shape>
                        <v:shape id="Graphic 14" o:spid="_x0000_s1028" type="#_x0000_t75" alt="zeshoek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">
                          <v:imagedata r:id="rId20" o:title="zeshoek 2"/>
                        </v:shape>
                        <v:shape id="Graphic 15" o:spid="_x0000_s1029" type="#_x0000_t75" alt="zeshoek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">
                          <v:imagedata r:id="rId21" o:title="zeshoek 4"/>
                        </v:shape>
                        <v:shape id="Graphic 16" o:spid="_x0000_s1030" type="#_x0000_t75" alt="zeshoek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">
                          <v:imagedata r:id="rId22" o:title="zeshoek 3"/>
                        </v:shape>
                      </v:group>
                    </w:pict>
                  </mc:Fallback>
                </mc:AlternateContent>
              </w:r>
            </w:p>
            <w:tbl>
              <w:tblPr>
                <w:tblStyle w:val="Onopgemaaktetabel41"/>
                <w:tblpPr w:leftFromText="180" w:rightFromText="180" w:vertAnchor="text" w:horzAnchor="margin" w:tblpXSpec="center" w:tblpY="3167"/>
                <w:tblW w:w="12256" w:type="dxa"/>
                <w:tblLook w:val="04A0" w:firstRow="1" w:lastRow="0" w:firstColumn="1" w:lastColumn="0" w:noHBand="0" w:noVBand="1"/>
              </w:tblPr>
              <w:tblGrid>
                <w:gridCol w:w="12256"/>
              </w:tblGrid>
              <w:tr w:rsidR="00395EDC" w:rsidRPr="00395EDC" w14:paraId="5CE9A4B2" w14:textId="77777777" w:rsidTr="00D31C4B">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7D9E316" w14:textId="77777777" w:rsidR="00395EDC" w:rsidRPr="00395EDC" w:rsidRDefault="00395EDC" w:rsidP="00395EDC">
                    <w:pPr>
                      <w:spacing w:after="200" w:line="276" w:lineRule="auto"/>
                      <w:jc w:val="center"/>
                      <w:rPr>
                        <w:rFonts w:ascii="Century Gothic" w:hAnsi="Century Gothic" w:cs="Times New Roman"/>
                        <w:color w:val="F3642C"/>
                        <w:spacing w:val="5"/>
                        <w:kern w:val="28"/>
                        <w:sz w:val="96"/>
                        <w:szCs w:val="56"/>
                        <w14:ligatures w14:val="standardContextual"/>
                        <w14:cntxtAlts/>
                      </w:rPr>
                    </w:pPr>
                    <w:r w:rsidRPr="00395EDC">
                      <w:rPr>
                        <w:rFonts w:ascii="Century Gothic" w:hAnsi="Century Gothic" w:cs="Arial"/>
                        <w:noProof/>
                        <w:lang w:bidi="nl-NL"/>
                      </w:rPr>
                      <mc:AlternateContent>
                        <mc:Choice Requires="wps">
                          <w:drawing>
                            <wp:anchor distT="0" distB="0" distL="114300" distR="114300" simplePos="0" relativeHeight="251658241" behindDoc="0" locked="0" layoutInCell="1" allowOverlap="1" wp14:anchorId="6BAC47CF" wp14:editId="4B4BBF2B">
                              <wp:simplePos x="0" y="0"/>
                              <wp:positionH relativeFrom="column">
                                <wp:posOffset>2234565</wp:posOffset>
                              </wp:positionH>
                              <wp:positionV relativeFrom="paragraph">
                                <wp:posOffset>720527</wp:posOffset>
                              </wp:positionV>
                              <wp:extent cx="3202305" cy="95250"/>
                              <wp:effectExtent l="0" t="0" r="0" b="0"/>
                              <wp:wrapNone/>
                              <wp:docPr id="18" name="Rechthoek 18" title="Lijn"/>
                              <wp:cNvGraphicFramePr/>
                              <a:graphic xmlns:a="http://schemas.openxmlformats.org/drawingml/2006/main">
                                <a:graphicData uri="http://schemas.microsoft.com/office/word/2010/wordprocessingShape">
                                  <wps:wsp>
                                    <wps:cNvSpPr/>
                                    <wps:spPr>
                                      <a:xfrm>
                                        <a:off x="0" y="0"/>
                                        <a:ext cx="3202305" cy="95250"/>
                                      </a:xfrm>
                                      <a:prstGeom prst="rect">
                                        <a:avLst/>
                                      </a:prstGeom>
                                      <a:solidFill>
                                        <a:srgbClr val="F3642C"/>
                                      </a:solidFill>
                                      <a:ln w="285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E5D38" id="Rechthoek 18" o:spid="_x0000_s1026" alt="Title: Lijn" style="position:absolute;margin-left:175.95pt;margin-top:56.75pt;width:252.15pt;height: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" fillcolor="#f3642c" stroked="f" strokeweight="2.25pt"/>
                          </w:pict>
                        </mc:Fallback>
                      </mc:AlternateContent>
                    </w:r>
                    <w:r w:rsidRPr="00395EDC">
                      <w:rPr>
                        <w:rFonts w:ascii="Century Gothic" w:hAnsi="Century Gothic" w:cs="Times New Roman"/>
                        <w:noProof/>
                        <w:color w:val="F3642C"/>
                        <w:spacing w:val="5"/>
                        <w:kern w:val="28"/>
                        <w:sz w:val="96"/>
                        <w:szCs w:val="56"/>
                        <w:lang w:bidi="nl-NL"/>
                      </w:rPr>
                      <mc:AlternateContent>
                        <mc:Choice Requires="wps">
                          <w:drawing>
                            <wp:inline distT="0" distB="0" distL="0" distR="0" wp14:anchorId="33F1AEE9" wp14:editId="59CFF5C3">
                              <wp:extent cx="6697389" cy="771855"/>
                              <wp:effectExtent l="0" t="0" r="0" b="9525"/>
                              <wp:docPr id="24" name="Tekstvak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a:effectLst/>
                                    </wps:spPr>
                                    <wps:txbx>
                                      <w:txbxContent>
                                        <w:p w14:paraId="08596BCD" w14:textId="2348DE96" w:rsidR="00395EDC" w:rsidRPr="009C6D43" w:rsidRDefault="008A72AF" w:rsidP="00395EDC">
                                          <w:pPr>
                                            <w:pStyle w:val="Stijl1"/>
                                            <w:rPr>
                                              <w:b/>
                                              <w:sz w:val="60"/>
                                              <w:szCs w:val="60"/>
                                              <w:lang w:val="en-GB"/>
                                            </w:rPr>
                                          </w:pPr>
                                          <w:r>
                                            <w:rPr>
                                              <w:b/>
                                              <w:sz w:val="60"/>
                                              <w:szCs w:val="60"/>
                                              <w:lang w:val="en-GB" w:bidi="nl-NL"/>
                                            </w:rPr>
                                            <w:t>MBSE drone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3F1AEE9" id="_x0000_t202" coordsize="21600,21600" o:spt="202" path="m,l,21600r21600,l21600,xe">
                              <v:stroke joinstyle="miter"/>
                              <v:path gradientshapeok="t" o:connecttype="rect"/>
                            </v:shapetype>
                            <v:shape id="Tekstvak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" filled="f" stroked="f">
                              <v:textbox>
                                <w:txbxContent>
                                  <w:p w14:paraId="08596BCD" w14:textId="2348DE96" w:rsidR="00395EDC" w:rsidRPr="009C6D43" w:rsidRDefault="008A72AF" w:rsidP="00395EDC">
                                    <w:pPr>
                                      <w:pStyle w:val="Stijl1"/>
                                      <w:rPr>
                                        <w:b/>
                                        <w:sz w:val="60"/>
                                        <w:szCs w:val="60"/>
                                        <w:lang w:val="en-GB"/>
                                      </w:rPr>
                                    </w:pPr>
                                    <w:r>
                                      <w:rPr>
                                        <w:b/>
                                        <w:sz w:val="60"/>
                                        <w:szCs w:val="60"/>
                                        <w:lang w:val="en-GB" w:bidi="nl-NL"/>
                                      </w:rPr>
                                      <w:t>MBSE drone report</w:t>
                                    </w:r>
                                  </w:p>
                                </w:txbxContent>
                              </v:textbox>
                              <w10:anchorlock/>
                            </v:shape>
                          </w:pict>
                        </mc:Fallback>
                      </mc:AlternateContent>
                    </w:r>
                  </w:p>
                </w:tc>
              </w:tr>
              <w:tr w:rsidR="00395EDC" w:rsidRPr="00395EDC" w14:paraId="431F990D" w14:textId="77777777" w:rsidTr="00D31C4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A603B7A" w14:textId="77777777" w:rsidR="00395EDC" w:rsidRPr="00395EDC" w:rsidRDefault="00395EDC" w:rsidP="00395EDC">
                    <w:pPr>
                      <w:tabs>
                        <w:tab w:val="left" w:pos="397"/>
                        <w:tab w:val="center" w:pos="5695"/>
                      </w:tabs>
                      <w:spacing w:after="200" w:line="276" w:lineRule="auto"/>
                      <w:jc w:val="center"/>
                      <w:rPr>
                        <w:rFonts w:ascii="Century Gothic" w:hAnsi="Century Gothic" w:cs="Times New Roman"/>
                        <w:color w:val="F3642C"/>
                        <w:spacing w:val="5"/>
                        <w:kern w:val="28"/>
                        <w:sz w:val="24"/>
                        <w:szCs w:val="24"/>
                        <w14:ligatures w14:val="standardContextual"/>
                        <w14:cntxtAlts/>
                      </w:rPr>
                    </w:pPr>
                    <w:r w:rsidRPr="00395EDC">
                      <w:rPr>
                        <w:rFonts w:ascii="Century Gothic" w:hAnsi="Century Gothic" w:cs="Times New Roman"/>
                        <w:noProof/>
                        <w:color w:val="F3642C"/>
                        <w:spacing w:val="5"/>
                        <w:kern w:val="28"/>
                        <w:sz w:val="96"/>
                        <w:szCs w:val="56"/>
                        <w:lang w:bidi="nl-NL"/>
                      </w:rPr>
                      <mc:AlternateContent>
                        <mc:Choice Requires="wps">
                          <w:drawing>
                            <wp:inline distT="0" distB="0" distL="0" distR="0" wp14:anchorId="1A1420DE" wp14:editId="113DB520">
                              <wp:extent cx="5339716" cy="818968"/>
                              <wp:effectExtent l="0" t="0" r="0" b="635"/>
                              <wp:docPr id="25" name="Tekstvak 25"/>
                              <wp:cNvGraphicFramePr/>
                              <a:graphic xmlns:a="http://schemas.openxmlformats.org/drawingml/2006/main">
                                <a:graphicData uri="http://schemas.microsoft.com/office/word/2010/wordprocessingShape">
                                  <wps:wsp>
                                    <wps:cNvSpPr txBox="1"/>
                                    <wps:spPr>
                                      <a:xfrm>
                                        <a:off x="0" y="0"/>
                                        <a:ext cx="5339716" cy="818968"/>
                                      </a:xfrm>
                                      <a:prstGeom prst="rect">
                                        <a:avLst/>
                                      </a:prstGeom>
                                      <a:noFill/>
                                      <a:ln>
                                        <a:noFill/>
                                      </a:ln>
                                      <a:effectLst/>
                                    </wps:spPr>
                                    <wps:txbx>
                                      <w:txbxContent>
                                        <w:p w14:paraId="50D117AF" w14:textId="34AFBCA7" w:rsidR="0084589F" w:rsidRPr="009C6D43" w:rsidRDefault="008A72AF" w:rsidP="009C6D43">
                                          <w:pPr>
                                            <w:pStyle w:val="Subtitle"/>
                                            <w:ind w:left="708" w:firstLine="708"/>
                                            <w:rPr>
                                              <w:lang w:val="en-US" w:bidi="nl-NL"/>
                                            </w:rPr>
                                          </w:pPr>
                                          <w:r>
                                            <w:rPr>
                                              <w:lang w:val="en-US" w:bidi="nl-NL"/>
                                            </w:rPr>
                                            <w:t>Drone report</w:t>
                                          </w:r>
                                          <w:r w:rsidR="001B3C51" w:rsidRPr="009C6D43">
                                            <w:rPr>
                                              <w:lang w:val="en-US" w:bidi="nl-NL"/>
                                            </w:rPr>
                                            <w:tab/>
                                          </w:r>
                                          <w:r w:rsidR="001B3C51" w:rsidRPr="009C6D43">
                                            <w:rPr>
                                              <w:lang w:val="en-US" w:bidi="nl-NL"/>
                                            </w:rPr>
                                            <w:tab/>
                                            <w:t>Engineering</w:t>
                                          </w:r>
                                        </w:p>
                                        <w:p w14:paraId="00867C6E" w14:textId="33AFC819" w:rsidR="001B3C51" w:rsidRPr="007E6E96" w:rsidRDefault="009C6D43" w:rsidP="009C6D43">
                                          <w:pPr>
                                            <w:pStyle w:val="Subtitle"/>
                                            <w:rPr>
                                              <w:lang w:val="en-US" w:bidi="nl-NL"/>
                                            </w:rPr>
                                          </w:pPr>
                                          <w:r w:rsidRPr="007E6E96">
                                            <w:rPr>
                                              <w:lang w:val="en-US" w:bidi="nl-NL"/>
                                            </w:rPr>
                                            <w:tab/>
                                          </w:r>
                                          <w:r w:rsidRPr="007E6E96">
                                            <w:rPr>
                                              <w:lang w:val="en-US" w:bidi="nl-NL"/>
                                            </w:rPr>
                                            <w:tab/>
                                            <w:t xml:space="preserve">Project Group </w:t>
                                          </w:r>
                                          <w:r w:rsidR="008A72AF">
                                            <w:rPr>
                                              <w:lang w:val="en-US" w:bidi="nl-NL"/>
                                            </w:rPr>
                                            <w:t>10</w:t>
                                          </w:r>
                                        </w:p>
                                        <w:p w14:paraId="426031FF" w14:textId="77777777" w:rsidR="001B3C51" w:rsidRPr="007E6E96" w:rsidRDefault="001B3C51" w:rsidP="001B3C51">
                                          <w:pPr>
                                            <w:rPr>
                                              <w:lang w:val="en-US" w:bidi="nl-NL"/>
                                            </w:rPr>
                                          </w:pPr>
                                        </w:p>
                                        <w:p w14:paraId="7F6AD9A7" w14:textId="77777777" w:rsidR="0084589F" w:rsidRPr="007E6E96" w:rsidRDefault="0084589F" w:rsidP="0084589F">
                                          <w:pPr>
                                            <w:rPr>
                                              <w:lang w:val="en-US" w:bidi="nl-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1420DE" id="Tekstvak 25" o:spid="_x0000_s1027" type="#_x0000_t202" style="width:420.4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" filled="f" stroked="f">
                              <v:textbox>
                                <w:txbxContent>
                                  <w:p w14:paraId="50D117AF" w14:textId="34AFBCA7" w:rsidR="0084589F" w:rsidRPr="009C6D43" w:rsidRDefault="008A72AF" w:rsidP="009C6D43">
                                    <w:pPr>
                                      <w:pStyle w:val="Subtitle"/>
                                      <w:ind w:left="708" w:firstLine="708"/>
                                      <w:rPr>
                                        <w:lang w:val="en-US" w:bidi="nl-NL"/>
                                      </w:rPr>
                                    </w:pPr>
                                    <w:r>
                                      <w:rPr>
                                        <w:lang w:val="en-US" w:bidi="nl-NL"/>
                                      </w:rPr>
                                      <w:t>Drone report</w:t>
                                    </w:r>
                                    <w:r w:rsidR="001B3C51" w:rsidRPr="009C6D43">
                                      <w:rPr>
                                        <w:lang w:val="en-US" w:bidi="nl-NL"/>
                                      </w:rPr>
                                      <w:tab/>
                                    </w:r>
                                    <w:r w:rsidR="001B3C51" w:rsidRPr="009C6D43">
                                      <w:rPr>
                                        <w:lang w:val="en-US" w:bidi="nl-NL"/>
                                      </w:rPr>
                                      <w:tab/>
                                      <w:t>Engineering</w:t>
                                    </w:r>
                                  </w:p>
                                  <w:p w14:paraId="00867C6E" w14:textId="33AFC819" w:rsidR="001B3C51" w:rsidRPr="007E6E96" w:rsidRDefault="009C6D43" w:rsidP="009C6D43">
                                    <w:pPr>
                                      <w:pStyle w:val="Subtitle"/>
                                      <w:rPr>
                                        <w:lang w:val="en-US" w:bidi="nl-NL"/>
                                      </w:rPr>
                                    </w:pPr>
                                    <w:r w:rsidRPr="007E6E96">
                                      <w:rPr>
                                        <w:lang w:val="en-US" w:bidi="nl-NL"/>
                                      </w:rPr>
                                      <w:tab/>
                                    </w:r>
                                    <w:r w:rsidRPr="007E6E96">
                                      <w:rPr>
                                        <w:lang w:val="en-US" w:bidi="nl-NL"/>
                                      </w:rPr>
                                      <w:tab/>
                                      <w:t xml:space="preserve">Project Group </w:t>
                                    </w:r>
                                    <w:r w:rsidR="008A72AF">
                                      <w:rPr>
                                        <w:lang w:val="en-US" w:bidi="nl-NL"/>
                                      </w:rPr>
                                      <w:t>10</w:t>
                                    </w:r>
                                  </w:p>
                                  <w:p w14:paraId="426031FF" w14:textId="77777777" w:rsidR="001B3C51" w:rsidRPr="007E6E96" w:rsidRDefault="001B3C51" w:rsidP="001B3C51">
                                    <w:pPr>
                                      <w:rPr>
                                        <w:lang w:val="en-US" w:bidi="nl-NL"/>
                                      </w:rPr>
                                    </w:pPr>
                                  </w:p>
                                  <w:p w14:paraId="7F6AD9A7" w14:textId="77777777" w:rsidR="0084589F" w:rsidRPr="007E6E96" w:rsidRDefault="0084589F" w:rsidP="0084589F">
                                    <w:pPr>
                                      <w:rPr>
                                        <w:lang w:val="en-US" w:bidi="nl-NL"/>
                                      </w:rPr>
                                    </w:pPr>
                                  </w:p>
                                </w:txbxContent>
                              </v:textbox>
                              <w10:anchorlock/>
                            </v:shape>
                          </w:pict>
                        </mc:Fallback>
                      </mc:AlternateContent>
                    </w:r>
                  </w:p>
                  <w:p w14:paraId="28D65FA2" w14:textId="22110A20" w:rsidR="00395EDC" w:rsidRPr="00395EDC" w:rsidRDefault="009C6D43" w:rsidP="00395EDC">
                    <w:pPr>
                      <w:tabs>
                        <w:tab w:val="left" w:pos="397"/>
                        <w:tab w:val="center" w:pos="5695"/>
                      </w:tabs>
                      <w:spacing w:after="200" w:line="276" w:lineRule="auto"/>
                      <w:jc w:val="center"/>
                      <w:rPr>
                        <w:rFonts w:ascii="Century Gothic" w:hAnsi="Century Gothic" w:cs="Times New Roman"/>
                        <w:color w:val="F3642C"/>
                        <w:spacing w:val="5"/>
                        <w:kern w:val="28"/>
                        <w:sz w:val="24"/>
                        <w:szCs w:val="24"/>
                        <w14:ligatures w14:val="standardContextual"/>
                        <w14:cntxtAlts/>
                      </w:rPr>
                    </w:pPr>
                    <w:r w:rsidRPr="00A11E56">
                      <w:rPr>
                        <w:rFonts w:ascii="Century Gothic" w:hAnsi="Century Gothic" w:cs="Times New Roman"/>
                        <w:noProof/>
                        <w:color w:val="F3642C"/>
                        <w:spacing w:val="5"/>
                        <w:kern w:val="28"/>
                        <w:sz w:val="96"/>
                        <w:szCs w:val="56"/>
                        <w:lang w:val="en-US" w:bidi="nl-NL"/>
                      </w:rPr>
                      <mc:AlternateContent>
                        <mc:Choice Requires="wps">
                          <w:drawing>
                            <wp:anchor distT="0" distB="0" distL="114300" distR="114300" simplePos="0" relativeHeight="251658245" behindDoc="0" locked="0" layoutInCell="1" allowOverlap="1" wp14:anchorId="770EACFF" wp14:editId="36AFD6AF">
                              <wp:simplePos x="0" y="0"/>
                              <wp:positionH relativeFrom="column">
                                <wp:posOffset>93345</wp:posOffset>
                              </wp:positionH>
                              <wp:positionV relativeFrom="paragraph">
                                <wp:posOffset>198120</wp:posOffset>
                              </wp:positionV>
                              <wp:extent cx="1767840" cy="1440815"/>
                              <wp:effectExtent l="0" t="0" r="0" b="6985"/>
                              <wp:wrapNone/>
                              <wp:docPr id="26" name="Tekstvak 26"/>
                              <wp:cNvGraphicFramePr/>
                              <a:graphic xmlns:a="http://schemas.openxmlformats.org/drawingml/2006/main">
                                <a:graphicData uri="http://schemas.microsoft.com/office/word/2010/wordprocessingShape">
                                  <wps:wsp>
                                    <wps:cNvSpPr txBox="1"/>
                                    <wps:spPr>
                                      <a:xfrm>
                                        <a:off x="0" y="0"/>
                                        <a:ext cx="1767840" cy="1440815"/>
                                      </a:xfrm>
                                      <a:prstGeom prst="rect">
                                        <a:avLst/>
                                      </a:prstGeom>
                                      <a:noFill/>
                                      <a:ln>
                                        <a:noFill/>
                                      </a:ln>
                                      <a:effectLst/>
                                    </wps:spPr>
                                    <wps:txbx>
                                      <w:txbxContent>
                                        <w:p w14:paraId="7AC85A5F" w14:textId="77777777" w:rsidR="009C6D43" w:rsidRDefault="009C6D43" w:rsidP="009C6D43">
                                          <w:pPr>
                                            <w:spacing w:after="0"/>
                                            <w:rPr>
                                              <w:color w:val="FFFFFF"/>
                                              <w:lang w:bidi="nl-NL"/>
                                            </w:rPr>
                                          </w:pPr>
                                        </w:p>
                                        <w:p w14:paraId="733FEFD6" w14:textId="7F15FFA6" w:rsidR="009C6D43" w:rsidRPr="009B7AF2" w:rsidRDefault="009C6D43" w:rsidP="009C6D43">
                                          <w:pPr>
                                            <w:spacing w:after="0" w:line="276" w:lineRule="auto"/>
                                            <w:jc w:val="center"/>
                                            <w:rPr>
                                              <w:b/>
                                              <w:bCs/>
                                              <w:color w:val="FFFFFF"/>
                                              <w:sz w:val="28"/>
                                              <w:szCs w:val="28"/>
                                              <w:lang w:val="en-US" w:bidi="nl-NL"/>
                                            </w:rPr>
                                          </w:pPr>
                                          <w:r>
                                            <w:rPr>
                                              <w:b/>
                                              <w:bCs/>
                                              <w:color w:val="FFFFFF"/>
                                              <w:sz w:val="28"/>
                                              <w:szCs w:val="28"/>
                                              <w:lang w:val="en-US" w:bidi="nl-NL"/>
                                            </w:rPr>
                                            <w:t>Date</w:t>
                                          </w:r>
                                        </w:p>
                                        <w:p w14:paraId="76E0D25C" w14:textId="42C5EC0C" w:rsidR="009C6D43" w:rsidRPr="009B7AF2" w:rsidRDefault="008A72AF" w:rsidP="009C6D43">
                                          <w:pPr>
                                            <w:jc w:val="center"/>
                                            <w:rPr>
                                              <w:color w:val="FFFFFF"/>
                                              <w:lang w:val="en-US" w:bidi="nl-NL"/>
                                            </w:rPr>
                                          </w:pPr>
                                          <w:r>
                                            <w:rPr>
                                              <w:color w:val="FFFFFF"/>
                                              <w:lang w:val="en-US" w:bidi="nl-NL"/>
                                            </w:rPr>
                                            <w:t>07</w:t>
                                          </w:r>
                                          <w:r w:rsidR="009C6D43">
                                            <w:rPr>
                                              <w:color w:val="FFFFFF"/>
                                              <w:lang w:val="en-US" w:bidi="nl-NL"/>
                                            </w:rPr>
                                            <w:t>/0</w:t>
                                          </w:r>
                                          <w:r>
                                            <w:rPr>
                                              <w:color w:val="FFFFFF"/>
                                              <w:lang w:val="en-US" w:bidi="nl-NL"/>
                                            </w:rPr>
                                            <w:t>9</w:t>
                                          </w:r>
                                          <w:r w:rsidR="009C6D43">
                                            <w:rPr>
                                              <w:color w:val="FFFFFF"/>
                                              <w:lang w:val="en-US" w:bidi="nl-NL"/>
                                            </w:rPr>
                                            <w:t>/2022</w:t>
                                          </w:r>
                                        </w:p>
                                        <w:p w14:paraId="29F309BC" w14:textId="7DC4D41F" w:rsidR="009C6D43" w:rsidRPr="009B7AF2" w:rsidRDefault="009C6D43" w:rsidP="009C6D43">
                                          <w:pPr>
                                            <w:jc w:val="center"/>
                                            <w:rPr>
                                              <w:b/>
                                              <w:bCs/>
                                              <w:color w:val="FFFFFF"/>
                                              <w:lang w:val="en-US"/>
                                            </w:rPr>
                                          </w:pPr>
                                          <w:r>
                                            <w:rPr>
                                              <w:b/>
                                              <w:bCs/>
                                              <w:color w:val="FFFFFF"/>
                                              <w:lang w:val="en-US"/>
                                            </w:rPr>
                                            <w:t>Location</w:t>
                                          </w:r>
                                        </w:p>
                                        <w:p w14:paraId="6BC943F1" w14:textId="3F9BB9F3" w:rsidR="009C6D43" w:rsidRPr="009B7AF2" w:rsidRDefault="008A72AF" w:rsidP="009C6D43">
                                          <w:pPr>
                                            <w:jc w:val="center"/>
                                            <w:rPr>
                                              <w:color w:val="FFFFFF"/>
                                              <w:lang w:val="en-US"/>
                                            </w:rPr>
                                          </w:pPr>
                                          <w:r>
                                            <w:rPr>
                                              <w:color w:val="FFFFFF"/>
                                              <w:lang w:val="en-US"/>
                                            </w:rPr>
                                            <w:t>Automotive campus 30</w:t>
                                          </w:r>
                                          <w:r w:rsidR="009C6D43">
                                            <w:rPr>
                                              <w:color w:val="FFFFFF"/>
                                              <w:lang w:val="en-US"/>
                                            </w:rPr>
                                            <w:t xml:space="preserve">, </w:t>
                                          </w:r>
                                          <w:r>
                                            <w:rPr>
                                              <w:color w:val="FFFFFF"/>
                                              <w:lang w:val="en-US"/>
                                            </w:rPr>
                                            <w:t>Helmond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EACFF" id="Tekstvak 26" o:spid="_x0000_s1028" type="#_x0000_t202" style="position:absolute;left:0;text-align:left;margin-left:7.35pt;margin-top:15.6pt;width:139.2pt;height:113.4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" filled="f" stroked="f">
                              <v:textbox>
                                <w:txbxContent>
                                  <w:p w14:paraId="7AC85A5F" w14:textId="77777777" w:rsidR="009C6D43" w:rsidRDefault="009C6D43" w:rsidP="009C6D43">
                                    <w:pPr>
                                      <w:spacing w:after="0"/>
                                      <w:rPr>
                                        <w:color w:val="FFFFFF"/>
                                        <w:lang w:bidi="nl-NL"/>
                                      </w:rPr>
                                    </w:pPr>
                                  </w:p>
                                  <w:p w14:paraId="733FEFD6" w14:textId="7F15FFA6" w:rsidR="009C6D43" w:rsidRPr="009B7AF2" w:rsidRDefault="009C6D43" w:rsidP="009C6D43">
                                    <w:pPr>
                                      <w:spacing w:after="0" w:line="276" w:lineRule="auto"/>
                                      <w:jc w:val="center"/>
                                      <w:rPr>
                                        <w:b/>
                                        <w:bCs/>
                                        <w:color w:val="FFFFFF"/>
                                        <w:sz w:val="28"/>
                                        <w:szCs w:val="28"/>
                                        <w:lang w:val="en-US" w:bidi="nl-NL"/>
                                      </w:rPr>
                                    </w:pPr>
                                    <w:r>
                                      <w:rPr>
                                        <w:b/>
                                        <w:bCs/>
                                        <w:color w:val="FFFFFF"/>
                                        <w:sz w:val="28"/>
                                        <w:szCs w:val="28"/>
                                        <w:lang w:val="en-US" w:bidi="nl-NL"/>
                                      </w:rPr>
                                      <w:t>Date</w:t>
                                    </w:r>
                                  </w:p>
                                  <w:p w14:paraId="76E0D25C" w14:textId="42C5EC0C" w:rsidR="009C6D43" w:rsidRPr="009B7AF2" w:rsidRDefault="008A72AF" w:rsidP="009C6D43">
                                    <w:pPr>
                                      <w:jc w:val="center"/>
                                      <w:rPr>
                                        <w:color w:val="FFFFFF"/>
                                        <w:lang w:val="en-US" w:bidi="nl-NL"/>
                                      </w:rPr>
                                    </w:pPr>
                                    <w:r>
                                      <w:rPr>
                                        <w:color w:val="FFFFFF"/>
                                        <w:lang w:val="en-US" w:bidi="nl-NL"/>
                                      </w:rPr>
                                      <w:t>07</w:t>
                                    </w:r>
                                    <w:r w:rsidR="009C6D43">
                                      <w:rPr>
                                        <w:color w:val="FFFFFF"/>
                                        <w:lang w:val="en-US" w:bidi="nl-NL"/>
                                      </w:rPr>
                                      <w:t>/0</w:t>
                                    </w:r>
                                    <w:r>
                                      <w:rPr>
                                        <w:color w:val="FFFFFF"/>
                                        <w:lang w:val="en-US" w:bidi="nl-NL"/>
                                      </w:rPr>
                                      <w:t>9</w:t>
                                    </w:r>
                                    <w:r w:rsidR="009C6D43">
                                      <w:rPr>
                                        <w:color w:val="FFFFFF"/>
                                        <w:lang w:val="en-US" w:bidi="nl-NL"/>
                                      </w:rPr>
                                      <w:t>/2022</w:t>
                                    </w:r>
                                  </w:p>
                                  <w:p w14:paraId="29F309BC" w14:textId="7DC4D41F" w:rsidR="009C6D43" w:rsidRPr="009B7AF2" w:rsidRDefault="009C6D43" w:rsidP="009C6D43">
                                    <w:pPr>
                                      <w:jc w:val="center"/>
                                      <w:rPr>
                                        <w:b/>
                                        <w:bCs/>
                                        <w:color w:val="FFFFFF"/>
                                        <w:lang w:val="en-US"/>
                                      </w:rPr>
                                    </w:pPr>
                                    <w:r>
                                      <w:rPr>
                                        <w:b/>
                                        <w:bCs/>
                                        <w:color w:val="FFFFFF"/>
                                        <w:lang w:val="en-US"/>
                                      </w:rPr>
                                      <w:t>Location</w:t>
                                    </w:r>
                                  </w:p>
                                  <w:p w14:paraId="6BC943F1" w14:textId="3F9BB9F3" w:rsidR="009C6D43" w:rsidRPr="009B7AF2" w:rsidRDefault="008A72AF" w:rsidP="009C6D43">
                                    <w:pPr>
                                      <w:jc w:val="center"/>
                                      <w:rPr>
                                        <w:color w:val="FFFFFF"/>
                                        <w:lang w:val="en-US"/>
                                      </w:rPr>
                                    </w:pPr>
                                    <w:r>
                                      <w:rPr>
                                        <w:color w:val="FFFFFF"/>
                                        <w:lang w:val="en-US"/>
                                      </w:rPr>
                                      <w:t>Automotive campus 30</w:t>
                                    </w:r>
                                    <w:r w:rsidR="009C6D43">
                                      <w:rPr>
                                        <w:color w:val="FFFFFF"/>
                                        <w:lang w:val="en-US"/>
                                      </w:rPr>
                                      <w:t xml:space="preserve">, </w:t>
                                    </w:r>
                                    <w:r>
                                      <w:rPr>
                                        <w:color w:val="FFFFFF"/>
                                        <w:lang w:val="en-US"/>
                                      </w:rPr>
                                      <w:t>Helmond</w:t>
                                    </w:r>
                                  </w:p>
                                </w:txbxContent>
                              </v:textbox>
                            </v:shape>
                          </w:pict>
                        </mc:Fallback>
                      </mc:AlternateContent>
                    </w:r>
                  </w:p>
                </w:tc>
              </w:tr>
              <w:tr w:rsidR="00395EDC" w:rsidRPr="00395EDC" w14:paraId="5086035F" w14:textId="77777777" w:rsidTr="00395ED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vAlign w:val="center"/>
                  </w:tcPr>
                  <w:p w14:paraId="2E3F6157" w14:textId="1A113AFF" w:rsidR="00395EDC" w:rsidRPr="00395EDC" w:rsidRDefault="00395EDC" w:rsidP="00395EDC">
                    <w:pPr>
                      <w:spacing w:after="200" w:line="276" w:lineRule="auto"/>
                      <w:jc w:val="center"/>
                      <w:rPr>
                        <w:rFonts w:ascii="Century Gothic" w:hAnsi="Century Gothic" w:cs="Times New Roman"/>
                        <w:color w:val="F3642C"/>
                        <w:spacing w:val="5"/>
                        <w:kern w:val="28"/>
                        <w:sz w:val="20"/>
                        <w:szCs w:val="20"/>
                        <w14:ligatures w14:val="standardContextual"/>
                        <w14:cntxtAlts/>
                      </w:rPr>
                    </w:pPr>
                  </w:p>
                </w:tc>
              </w:tr>
              <w:tr w:rsidR="00395EDC" w:rsidRPr="00395EDC" w14:paraId="616DB2CD" w14:textId="77777777" w:rsidTr="00D31C4B">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03C3944" w14:textId="77777777" w:rsidR="00395EDC" w:rsidRPr="00395EDC" w:rsidRDefault="00395EDC" w:rsidP="00395EDC">
                    <w:pPr>
                      <w:spacing w:after="200" w:line="276" w:lineRule="auto"/>
                      <w:jc w:val="center"/>
                      <w:rPr>
                        <w:rFonts w:ascii="Century Gothic" w:hAnsi="Century Gothic" w:cs="Times New Roman"/>
                        <w:color w:val="F3642C"/>
                        <w:spacing w:val="5"/>
                        <w:kern w:val="28"/>
                        <w:sz w:val="96"/>
                        <w:szCs w:val="56"/>
                        <w14:ligatures w14:val="standardContextual"/>
                        <w14:cntxtAlts/>
                      </w:rPr>
                    </w:pPr>
                  </w:p>
                </w:tc>
              </w:tr>
            </w:tbl>
            <w:p w14:paraId="48715F27" w14:textId="2DFCF012" w:rsidR="00FF741F" w:rsidRPr="00395EDC" w:rsidRDefault="006D6A96" w:rsidP="00395EDC">
              <w:pPr>
                <w:spacing w:after="200" w:line="276" w:lineRule="auto"/>
                <w:rPr>
                  <w:rFonts w:ascii="Century Gothic" w:eastAsia="Meiryo" w:hAnsi="Century Gothic" w:cs="Times New Roman"/>
                  <w:color w:val="F3642C"/>
                  <w:spacing w:val="5"/>
                  <w:kern w:val="28"/>
                  <w:sz w:val="96"/>
                  <w:szCs w:val="56"/>
                  <w14:ligatures w14:val="standardContextual"/>
                  <w14:cntxtAlts/>
                </w:rPr>
              </w:pPr>
              <w:r>
                <w:rPr>
                  <w:noProof/>
                </w:rPr>
                <w:drawing>
                  <wp:anchor distT="0" distB="0" distL="114300" distR="114300" simplePos="0" relativeHeight="251659269" behindDoc="0" locked="0" layoutInCell="1" allowOverlap="1" wp14:anchorId="576117E9" wp14:editId="271C591C">
                    <wp:simplePos x="0" y="0"/>
                    <wp:positionH relativeFrom="margin">
                      <wp:align>left</wp:align>
                    </wp:positionH>
                    <wp:positionV relativeFrom="paragraph">
                      <wp:posOffset>497205</wp:posOffset>
                    </wp:positionV>
                    <wp:extent cx="3219450" cy="1308434"/>
                    <wp:effectExtent l="0" t="0" r="0" b="6350"/>
                    <wp:wrapNone/>
                    <wp:docPr id="4" name="Picture 4" descr="Parrot Mambo Fly, wit : Amazon.nl: Elektro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rot Mambo Fly, wit : Amazon.nl: Elektronic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19450" cy="1308434"/>
                            </a:xfrm>
                            <a:prstGeom prst="rect">
                              <a:avLst/>
                            </a:prstGeom>
                            <a:noFill/>
                            <a:ln>
                              <a:noFill/>
                            </a:ln>
                          </pic:spPr>
                        </pic:pic>
                      </a:graphicData>
                    </a:graphic>
                    <wp14:sizeRelH relativeFrom="page">
                      <wp14:pctWidth>0</wp14:pctWidth>
                    </wp14:sizeRelH>
                    <wp14:sizeRelV relativeFrom="page">
                      <wp14:pctHeight>0</wp14:pctHeight>
                    </wp14:sizeRelV>
                  </wp:anchor>
                </w:drawing>
              </w:r>
              <w:r w:rsidR="00E84A95">
                <w:rPr>
                  <w:rFonts w:eastAsiaTheme="minorEastAsia"/>
                  <w:noProof/>
                  <w:color w:val="4472C4" w:themeColor="accent1"/>
                  <w:lang w:eastAsia="nl-NL"/>
                </w:rPr>
                <w:drawing>
                  <wp:anchor distT="0" distB="0" distL="114300" distR="114300" simplePos="0" relativeHeight="251658244" behindDoc="1" locked="0" layoutInCell="1" allowOverlap="1" wp14:anchorId="07706F6D" wp14:editId="7F6F5F24">
                    <wp:simplePos x="0" y="0"/>
                    <wp:positionH relativeFrom="column">
                      <wp:posOffset>-588645</wp:posOffset>
                    </wp:positionH>
                    <wp:positionV relativeFrom="paragraph">
                      <wp:posOffset>7298055</wp:posOffset>
                    </wp:positionV>
                    <wp:extent cx="2082800" cy="1052641"/>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ntys-Log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2800" cy="1052641"/>
                            </a:xfrm>
                            <a:prstGeom prst="rect">
                              <a:avLst/>
                            </a:prstGeom>
                          </pic:spPr>
                        </pic:pic>
                      </a:graphicData>
                    </a:graphic>
                    <wp14:sizeRelH relativeFrom="margin">
                      <wp14:pctWidth>0</wp14:pctWidth>
                    </wp14:sizeRelH>
                    <wp14:sizeRelV relativeFrom="margin">
                      <wp14:pctHeight>0</wp14:pctHeight>
                    </wp14:sizeRelV>
                  </wp:anchor>
                </w:drawing>
              </w:r>
              <w:r w:rsidR="00395EDC" w:rsidRPr="00395EDC">
                <w:rPr>
                  <w:rFonts w:ascii="Century Gothic" w:eastAsia="Meiryo" w:hAnsi="Century Gothic" w:cs="Arial"/>
                  <w:noProof/>
                  <w:lang w:bidi="nl-NL"/>
                </w:rPr>
                <mc:AlternateContent>
                  <mc:Choice Requires="wpg">
                    <w:drawing>
                      <wp:anchor distT="0" distB="0" distL="114300" distR="114300" simplePos="0" relativeHeight="251658242" behindDoc="0" locked="0" layoutInCell="1" allowOverlap="1" wp14:anchorId="6EA1F145" wp14:editId="55B1D462">
                        <wp:simplePos x="0" y="0"/>
                        <wp:positionH relativeFrom="page">
                          <wp:align>left</wp:align>
                        </wp:positionH>
                        <wp:positionV relativeFrom="page">
                          <wp:posOffset>7562850</wp:posOffset>
                        </wp:positionV>
                        <wp:extent cx="4088130" cy="3393440"/>
                        <wp:effectExtent l="0" t="0" r="7620" b="0"/>
                        <wp:wrapNone/>
                        <wp:docPr id="28" name="Groep 28" descr="Zeshoekig vormen"/>
                        <wp:cNvGraphicFramePr/>
                        <a:graphic xmlns:a="http://schemas.openxmlformats.org/drawingml/2006/main">
                          <a:graphicData uri="http://schemas.microsoft.com/office/word/2010/wordprocessingGroup">
                            <wpg:wgp>
                              <wpg:cNvGrpSpPr/>
                              <wpg:grpSpPr>
                                <a:xfrm>
                                  <a:off x="0" y="0"/>
                                  <a:ext cx="4088130" cy="3393440"/>
                                  <a:chOff x="0" y="0"/>
                                  <a:chExt cx="4088749" cy="3393580"/>
                                </a:xfrm>
                              </wpg:grpSpPr>
                              <pic:pic xmlns:pic="http://schemas.openxmlformats.org/drawingml/2006/picture">
                                <pic:nvPicPr>
                                  <pic:cNvPr id="19" name="Afbeelding 19" descr="zeshoek 2"/>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190005"/>
                                    <a:ext cx="2771774" cy="3203575"/>
                                  </a:xfrm>
                                  <a:prstGeom prst="rect">
                                    <a:avLst/>
                                  </a:prstGeom>
                                </pic:spPr>
                              </pic:pic>
                              <pic:pic xmlns:pic="http://schemas.openxmlformats.org/drawingml/2006/picture">
                                <pic:nvPicPr>
                                  <pic:cNvPr id="20" name="Graphic 20" descr="zeshoek 3"/>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2137559" y="0"/>
                                    <a:ext cx="1647825" cy="1905000"/>
                                  </a:xfrm>
                                  <a:prstGeom prst="rect">
                                    <a:avLst/>
                                  </a:prstGeom>
                                </pic:spPr>
                              </pic:pic>
                              <pic:pic xmlns:pic="http://schemas.openxmlformats.org/drawingml/2006/picture">
                                <pic:nvPicPr>
                                  <pic:cNvPr id="21" name="Graphic 21" descr="zeshoek 4"/>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2505694" y="59377"/>
                                    <a:ext cx="1583055" cy="183261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4F38217" id="Groep 28" o:spid="_x0000_s1026" alt="Zeshoekig vormen" style="position:absolute;margin-left:0;margin-top:595.5pt;width:321.9pt;height:267.2pt;z-index:251658242;mso-position-horizontal:left;mso-position-horizontal-relative:page;mso-position-vertical-relative:page;mso-width-relative:margin;mso-height-relative:margin"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">
                        <v:shape id="Afbeelding 19" o:spid="_x0000_s1027" type="#_x0000_t75" alt="zeshoek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">
                          <v:imagedata r:id="rId20" o:title="zeshoek 2"/>
                        </v:shape>
                        <v:shape id="Graphic 20" o:spid="_x0000_s1028" type="#_x0000_t75" alt="zeshoek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">
                          <v:imagedata r:id="rId22" o:title="zeshoek 3"/>
                        </v:shape>
                        <v:shape id="Graphic 21" o:spid="_x0000_s1029" type="#_x0000_t75" alt="zeshoek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">
                          <v:imagedata r:id="rId21" o:title="zeshoek 4"/>
                        </v:shape>
                        <w10:wrap anchorx="page" anchory="page"/>
                      </v:group>
                    </w:pict>
                  </mc:Fallback>
                </mc:AlternateContent>
              </w:r>
              <w:r w:rsidR="00395EDC" w:rsidRPr="00395EDC">
                <w:rPr>
                  <w:rFonts w:ascii="Century Gothic" w:eastAsia="Meiryo" w:hAnsi="Century Gothic" w:cs="Arial"/>
                  <w:noProof/>
                  <w:lang w:bidi="nl-NL"/>
                </w:rPr>
                <w:drawing>
                  <wp:anchor distT="0" distB="0" distL="114300" distR="114300" simplePos="0" relativeHeight="251658243" behindDoc="0" locked="0" layoutInCell="1" allowOverlap="1" wp14:anchorId="222D983B" wp14:editId="4A35E719">
                    <wp:simplePos x="0" y="0"/>
                    <wp:positionH relativeFrom="column">
                      <wp:posOffset>5012056</wp:posOffset>
                    </wp:positionH>
                    <wp:positionV relativeFrom="paragraph">
                      <wp:posOffset>6761050</wp:posOffset>
                    </wp:positionV>
                    <wp:extent cx="2345690" cy="2715131"/>
                    <wp:effectExtent l="0" t="0" r="0" b="9525"/>
                    <wp:wrapNone/>
                    <wp:docPr id="23" name="Graphic 23" descr="zesho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zeshoek 1"/>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sidR="00FF741F">
                <w:rPr>
                  <w:rFonts w:eastAsiaTheme="minorEastAsia"/>
                  <w:color w:val="4472C4" w:themeColor="accent1"/>
                  <w:lang w:eastAsia="nl-NL"/>
                </w:rPr>
                <w:br w:type="page"/>
              </w:r>
            </w:p>
          </w:sdtContent>
        </w:sdt>
      </w:sdtContent>
    </w:sdt>
    <w:tbl>
      <w:tblPr>
        <w:tblW w:w="905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050"/>
        <w:gridCol w:w="1274"/>
        <w:gridCol w:w="1550"/>
        <w:gridCol w:w="5183"/>
      </w:tblGrid>
      <w:tr w:rsidR="006336BF" w:rsidRPr="00DE21AE" w14:paraId="669B128F" w14:textId="77777777" w:rsidTr="004C1435">
        <w:tc>
          <w:tcPr>
            <w:tcW w:w="1028" w:type="dxa"/>
          </w:tcPr>
          <w:p w14:paraId="405C3E99" w14:textId="77777777" w:rsidR="006336BF" w:rsidRPr="001B13AF" w:rsidRDefault="007F2549" w:rsidP="004C1435">
            <w:pPr>
              <w:pStyle w:val="Default"/>
              <w:rPr>
                <w:sz w:val="20"/>
                <w:szCs w:val="20"/>
              </w:rPr>
            </w:pPr>
            <w:proofErr w:type="spellStart"/>
            <w:r>
              <w:rPr>
                <w:rFonts w:eastAsia="Calibri"/>
                <w:b/>
                <w:sz w:val="20"/>
                <w:szCs w:val="20"/>
              </w:rPr>
              <w:lastRenderedPageBreak/>
              <w:t>Revision</w:t>
            </w:r>
            <w:proofErr w:type="spellEnd"/>
          </w:p>
        </w:tc>
        <w:tc>
          <w:tcPr>
            <w:tcW w:w="1275" w:type="dxa"/>
          </w:tcPr>
          <w:p w14:paraId="2DDA4ED9" w14:textId="77777777" w:rsidR="006336BF" w:rsidRPr="001A2DF8" w:rsidRDefault="006336BF" w:rsidP="004C1435">
            <w:pPr>
              <w:pStyle w:val="Default"/>
              <w:rPr>
                <w:sz w:val="20"/>
                <w:szCs w:val="20"/>
              </w:rPr>
            </w:pPr>
            <w:r w:rsidRPr="00DE21AE">
              <w:rPr>
                <w:rFonts w:eastAsia="Calibri"/>
                <w:b/>
                <w:sz w:val="20"/>
                <w:szCs w:val="20"/>
              </w:rPr>
              <w:t>Dat</w:t>
            </w:r>
            <w:r w:rsidR="007F2549">
              <w:rPr>
                <w:rFonts w:eastAsia="Calibri"/>
                <w:b/>
                <w:sz w:val="20"/>
                <w:szCs w:val="20"/>
              </w:rPr>
              <w:t>e</w:t>
            </w:r>
          </w:p>
        </w:tc>
        <w:tc>
          <w:tcPr>
            <w:tcW w:w="1553" w:type="dxa"/>
          </w:tcPr>
          <w:p w14:paraId="2B0F9773" w14:textId="77777777" w:rsidR="006336BF" w:rsidRPr="001A2DF8" w:rsidRDefault="006336BF" w:rsidP="004C1435">
            <w:pPr>
              <w:pStyle w:val="Default"/>
              <w:rPr>
                <w:sz w:val="20"/>
                <w:szCs w:val="20"/>
              </w:rPr>
            </w:pPr>
            <w:r w:rsidRPr="00DE21AE">
              <w:rPr>
                <w:rFonts w:eastAsia="Calibri"/>
                <w:b/>
                <w:sz w:val="20"/>
                <w:szCs w:val="20"/>
              </w:rPr>
              <w:t>Aut</w:t>
            </w:r>
            <w:r w:rsidR="007F2549">
              <w:rPr>
                <w:rFonts w:eastAsia="Calibri"/>
                <w:b/>
                <w:sz w:val="20"/>
                <w:szCs w:val="20"/>
              </w:rPr>
              <w:t>hor</w:t>
            </w:r>
          </w:p>
        </w:tc>
        <w:tc>
          <w:tcPr>
            <w:tcW w:w="5201" w:type="dxa"/>
          </w:tcPr>
          <w:p w14:paraId="1031EE99" w14:textId="77777777" w:rsidR="006336BF" w:rsidRPr="00DE21AE" w:rsidRDefault="007F2549" w:rsidP="004C1435">
            <w:pPr>
              <w:spacing w:after="200" w:line="240" w:lineRule="auto"/>
              <w:rPr>
                <w:rFonts w:ascii="Arial" w:eastAsia="Calibri" w:hAnsi="Arial" w:cs="Arial"/>
                <w:b/>
                <w:sz w:val="20"/>
                <w:szCs w:val="20"/>
              </w:rPr>
            </w:pPr>
            <w:proofErr w:type="spellStart"/>
            <w:r>
              <w:rPr>
                <w:rFonts w:ascii="Arial" w:eastAsia="Calibri" w:hAnsi="Arial" w:cs="Arial"/>
                <w:b/>
                <w:sz w:val="20"/>
                <w:szCs w:val="20"/>
              </w:rPr>
              <w:t>Description</w:t>
            </w:r>
            <w:proofErr w:type="spellEnd"/>
          </w:p>
        </w:tc>
      </w:tr>
      <w:tr w:rsidR="006336BF" w:rsidRPr="00DE21AE" w14:paraId="4319A394" w14:textId="77777777" w:rsidTr="004C1435">
        <w:tc>
          <w:tcPr>
            <w:tcW w:w="1028" w:type="dxa"/>
          </w:tcPr>
          <w:p w14:paraId="6623F3E1" w14:textId="77777777" w:rsidR="006336BF" w:rsidRPr="00DE21AE" w:rsidRDefault="006336BF" w:rsidP="004C1435">
            <w:pPr>
              <w:spacing w:after="200" w:line="240" w:lineRule="auto"/>
              <w:rPr>
                <w:rFonts w:ascii="Arial" w:eastAsia="Calibri" w:hAnsi="Arial" w:cs="Arial"/>
                <w:sz w:val="20"/>
                <w:szCs w:val="20"/>
              </w:rPr>
            </w:pPr>
            <w:r w:rsidRPr="00DE21AE">
              <w:rPr>
                <w:rFonts w:ascii="Arial" w:eastAsia="Calibri" w:hAnsi="Arial" w:cs="Arial"/>
                <w:bCs/>
                <w:sz w:val="20"/>
                <w:szCs w:val="20"/>
              </w:rPr>
              <w:t>R01</w:t>
            </w:r>
          </w:p>
        </w:tc>
        <w:tc>
          <w:tcPr>
            <w:tcW w:w="1275" w:type="dxa"/>
          </w:tcPr>
          <w:p w14:paraId="0C4FE937" w14:textId="3A82EC76" w:rsidR="006336BF" w:rsidRPr="00DE21AE" w:rsidRDefault="008A72AF" w:rsidP="004C1435">
            <w:pPr>
              <w:spacing w:after="200" w:line="240" w:lineRule="auto"/>
              <w:rPr>
                <w:rFonts w:ascii="Arial" w:eastAsia="Calibri" w:hAnsi="Arial" w:cs="Arial"/>
                <w:sz w:val="20"/>
                <w:szCs w:val="20"/>
              </w:rPr>
            </w:pPr>
            <w:r>
              <w:rPr>
                <w:rFonts w:ascii="Arial" w:eastAsia="Calibri" w:hAnsi="Arial" w:cs="Arial"/>
                <w:sz w:val="20"/>
                <w:szCs w:val="20"/>
              </w:rPr>
              <w:t>07</w:t>
            </w:r>
            <w:r w:rsidR="009C6D43">
              <w:rPr>
                <w:rFonts w:ascii="Arial" w:eastAsia="Calibri" w:hAnsi="Arial" w:cs="Arial"/>
                <w:sz w:val="20"/>
                <w:szCs w:val="20"/>
              </w:rPr>
              <w:t>/0</w:t>
            </w:r>
            <w:r>
              <w:rPr>
                <w:rFonts w:ascii="Arial" w:eastAsia="Calibri" w:hAnsi="Arial" w:cs="Arial"/>
                <w:sz w:val="20"/>
                <w:szCs w:val="20"/>
              </w:rPr>
              <w:t>9</w:t>
            </w:r>
            <w:r w:rsidR="009C6D43">
              <w:rPr>
                <w:rFonts w:ascii="Arial" w:eastAsia="Calibri" w:hAnsi="Arial" w:cs="Arial"/>
                <w:sz w:val="20"/>
                <w:szCs w:val="20"/>
              </w:rPr>
              <w:t>/2022</w:t>
            </w:r>
          </w:p>
        </w:tc>
        <w:tc>
          <w:tcPr>
            <w:tcW w:w="1553" w:type="dxa"/>
          </w:tcPr>
          <w:p w14:paraId="70B29AB9" w14:textId="7C8DE11D" w:rsidR="006336BF" w:rsidRPr="00DE21AE" w:rsidRDefault="008A72AF" w:rsidP="004C1435">
            <w:pPr>
              <w:spacing w:after="200" w:line="240" w:lineRule="auto"/>
              <w:rPr>
                <w:rFonts w:ascii="Arial" w:eastAsia="Calibri" w:hAnsi="Arial" w:cs="Arial"/>
                <w:bCs/>
                <w:sz w:val="20"/>
                <w:szCs w:val="20"/>
              </w:rPr>
            </w:pPr>
            <w:r>
              <w:rPr>
                <w:rFonts w:ascii="Arial" w:eastAsia="Calibri" w:hAnsi="Arial" w:cs="Arial"/>
                <w:bCs/>
                <w:sz w:val="20"/>
                <w:szCs w:val="20"/>
              </w:rPr>
              <w:t>Teun van der Aalst</w:t>
            </w:r>
          </w:p>
        </w:tc>
        <w:tc>
          <w:tcPr>
            <w:tcW w:w="5201" w:type="dxa"/>
          </w:tcPr>
          <w:p w14:paraId="0EE6B0CF" w14:textId="7E43FDED" w:rsidR="006336BF" w:rsidRPr="00DE21AE" w:rsidRDefault="009C6D43" w:rsidP="004C1435">
            <w:pPr>
              <w:spacing w:after="200" w:line="240" w:lineRule="auto"/>
              <w:rPr>
                <w:rFonts w:ascii="Arial" w:eastAsia="Calibri" w:hAnsi="Arial" w:cs="Arial"/>
                <w:bCs/>
                <w:sz w:val="20"/>
                <w:szCs w:val="20"/>
              </w:rPr>
            </w:pPr>
            <w:proofErr w:type="spellStart"/>
            <w:r>
              <w:rPr>
                <w:rFonts w:ascii="Arial" w:eastAsia="Calibri" w:hAnsi="Arial" w:cs="Arial"/>
                <w:bCs/>
                <w:sz w:val="20"/>
                <w:szCs w:val="20"/>
              </w:rPr>
              <w:t>Initial</w:t>
            </w:r>
            <w:proofErr w:type="spellEnd"/>
            <w:r>
              <w:rPr>
                <w:rFonts w:ascii="Arial" w:eastAsia="Calibri" w:hAnsi="Arial" w:cs="Arial"/>
                <w:bCs/>
                <w:sz w:val="20"/>
                <w:szCs w:val="20"/>
              </w:rPr>
              <w:t xml:space="preserve"> document (</w:t>
            </w:r>
            <w:proofErr w:type="spellStart"/>
            <w:r>
              <w:rPr>
                <w:rFonts w:ascii="Arial" w:eastAsia="Calibri" w:hAnsi="Arial" w:cs="Arial"/>
                <w:bCs/>
                <w:sz w:val="20"/>
                <w:szCs w:val="20"/>
              </w:rPr>
              <w:t>entire</w:t>
            </w:r>
            <w:proofErr w:type="spellEnd"/>
            <w:r>
              <w:rPr>
                <w:rFonts w:ascii="Arial" w:eastAsia="Calibri" w:hAnsi="Arial" w:cs="Arial"/>
                <w:bCs/>
                <w:sz w:val="20"/>
                <w:szCs w:val="20"/>
              </w:rPr>
              <w:t xml:space="preserve"> </w:t>
            </w:r>
            <w:proofErr w:type="spellStart"/>
            <w:r>
              <w:rPr>
                <w:rFonts w:ascii="Arial" w:eastAsia="Calibri" w:hAnsi="Arial" w:cs="Arial"/>
                <w:bCs/>
                <w:sz w:val="20"/>
                <w:szCs w:val="20"/>
              </w:rPr>
              <w:t>group</w:t>
            </w:r>
            <w:proofErr w:type="spellEnd"/>
            <w:r>
              <w:rPr>
                <w:rFonts w:ascii="Arial" w:eastAsia="Calibri" w:hAnsi="Arial" w:cs="Arial"/>
                <w:bCs/>
                <w:sz w:val="20"/>
                <w:szCs w:val="20"/>
              </w:rPr>
              <w:t>)</w:t>
            </w:r>
          </w:p>
        </w:tc>
      </w:tr>
      <w:tr w:rsidR="006336BF" w:rsidRPr="00DE21AE" w14:paraId="2B68639A" w14:textId="77777777" w:rsidTr="004C1435">
        <w:tc>
          <w:tcPr>
            <w:tcW w:w="1028" w:type="dxa"/>
          </w:tcPr>
          <w:p w14:paraId="49A54F50" w14:textId="5439809C" w:rsidR="006336BF" w:rsidRPr="00DE21AE" w:rsidRDefault="006336BF" w:rsidP="004C1435">
            <w:pPr>
              <w:spacing w:after="200" w:line="240" w:lineRule="auto"/>
              <w:rPr>
                <w:rFonts w:ascii="Arial" w:eastAsia="Calibri" w:hAnsi="Arial" w:cs="Arial"/>
                <w:bCs/>
                <w:sz w:val="20"/>
                <w:szCs w:val="20"/>
              </w:rPr>
            </w:pPr>
          </w:p>
        </w:tc>
        <w:tc>
          <w:tcPr>
            <w:tcW w:w="1275" w:type="dxa"/>
          </w:tcPr>
          <w:p w14:paraId="65E09524" w14:textId="3D07B8A3" w:rsidR="006336BF" w:rsidRPr="00DE21AE" w:rsidRDefault="006336BF" w:rsidP="004C1435">
            <w:pPr>
              <w:spacing w:after="200" w:line="240" w:lineRule="auto"/>
              <w:rPr>
                <w:rFonts w:ascii="Arial" w:eastAsia="Calibri" w:hAnsi="Arial" w:cs="Arial"/>
                <w:sz w:val="20"/>
                <w:szCs w:val="20"/>
              </w:rPr>
            </w:pPr>
          </w:p>
        </w:tc>
        <w:tc>
          <w:tcPr>
            <w:tcW w:w="1553" w:type="dxa"/>
          </w:tcPr>
          <w:p w14:paraId="73C66130" w14:textId="6C43287E" w:rsidR="006336BF" w:rsidRPr="00DE21AE" w:rsidRDefault="006336BF" w:rsidP="004C1435">
            <w:pPr>
              <w:spacing w:after="200" w:line="240" w:lineRule="auto"/>
              <w:rPr>
                <w:rFonts w:ascii="Arial" w:eastAsia="Calibri" w:hAnsi="Arial" w:cs="Arial"/>
                <w:sz w:val="20"/>
                <w:szCs w:val="20"/>
              </w:rPr>
            </w:pPr>
          </w:p>
        </w:tc>
        <w:tc>
          <w:tcPr>
            <w:tcW w:w="5201" w:type="dxa"/>
          </w:tcPr>
          <w:p w14:paraId="1C8B69D9" w14:textId="67755D76" w:rsidR="006336BF" w:rsidRPr="00DE21AE" w:rsidRDefault="006336BF" w:rsidP="004C1435">
            <w:pPr>
              <w:spacing w:after="200" w:line="240" w:lineRule="auto"/>
              <w:rPr>
                <w:rFonts w:ascii="Arial" w:eastAsia="Calibri" w:hAnsi="Arial" w:cs="Arial"/>
                <w:sz w:val="20"/>
                <w:szCs w:val="20"/>
              </w:rPr>
            </w:pPr>
          </w:p>
        </w:tc>
      </w:tr>
    </w:tbl>
    <w:p w14:paraId="5EC1E682" w14:textId="77777777" w:rsidR="006336BF" w:rsidRDefault="006336BF"/>
    <w:p w14:paraId="40DD5B79" w14:textId="77777777" w:rsidR="0020076D" w:rsidRDefault="0020076D">
      <w:pPr>
        <w:rPr>
          <w:rFonts w:asciiTheme="majorHAnsi" w:eastAsiaTheme="majorEastAsia" w:hAnsiTheme="majorHAnsi" w:cstheme="majorBidi"/>
          <w:color w:val="ED7D31" w:themeColor="accent2"/>
          <w:sz w:val="32"/>
          <w:szCs w:val="32"/>
        </w:rPr>
      </w:pPr>
      <w:r>
        <w:br w:type="page"/>
      </w:r>
    </w:p>
    <w:p w14:paraId="4FB4E1B7" w14:textId="637CABF2" w:rsidR="007F2549" w:rsidRDefault="009C6D43" w:rsidP="009C6D43">
      <w:pPr>
        <w:pStyle w:val="Heading1"/>
      </w:pPr>
      <w:bookmarkStart w:id="0" w:name="_Toc113441225"/>
      <w:r>
        <w:lastRenderedPageBreak/>
        <w:t>Contact information</w:t>
      </w:r>
      <w:bookmarkEnd w:id="0"/>
    </w:p>
    <w:p w14:paraId="6E14B114" w14:textId="2E895E38" w:rsidR="009C6D43" w:rsidRPr="00196AB4" w:rsidRDefault="009C6D43" w:rsidP="009C6D43">
      <w:pPr>
        <w:autoSpaceDE w:val="0"/>
        <w:autoSpaceDN w:val="0"/>
        <w:adjustRightInd w:val="0"/>
        <w:spacing w:after="0" w:line="240" w:lineRule="auto"/>
        <w:rPr>
          <w:rFonts w:cstheme="minorHAnsi"/>
        </w:rPr>
      </w:pPr>
      <w:r w:rsidRPr="00196AB4">
        <w:rPr>
          <w:rFonts w:cstheme="minorHAnsi"/>
          <w:b/>
        </w:rPr>
        <w:t>Name:</w:t>
      </w:r>
      <w:r w:rsidRPr="00196AB4">
        <w:rPr>
          <w:rFonts w:cstheme="minorHAnsi"/>
        </w:rPr>
        <w:t xml:space="preserve"> </w:t>
      </w:r>
      <w:r w:rsidRPr="00196AB4">
        <w:rPr>
          <w:rFonts w:cstheme="minorHAnsi"/>
        </w:rPr>
        <w:tab/>
      </w:r>
      <w:r w:rsidRPr="00196AB4">
        <w:rPr>
          <w:rFonts w:cstheme="minorHAnsi"/>
        </w:rPr>
        <w:tab/>
        <w:t>Teun van der Aalst</w:t>
      </w:r>
    </w:p>
    <w:p w14:paraId="2ADA4F64" w14:textId="28F10DF6" w:rsidR="009C6D43" w:rsidRPr="00196AB4" w:rsidRDefault="009C6D43" w:rsidP="009C6D43">
      <w:pPr>
        <w:autoSpaceDE w:val="0"/>
        <w:autoSpaceDN w:val="0"/>
        <w:adjustRightInd w:val="0"/>
        <w:spacing w:after="0" w:line="240" w:lineRule="auto"/>
        <w:rPr>
          <w:rFonts w:cstheme="minorHAnsi"/>
        </w:rPr>
      </w:pPr>
      <w:proofErr w:type="spellStart"/>
      <w:r w:rsidRPr="00196AB4">
        <w:rPr>
          <w:rFonts w:cstheme="minorHAnsi"/>
          <w:b/>
        </w:rPr>
        <w:t>Function</w:t>
      </w:r>
      <w:proofErr w:type="spellEnd"/>
      <w:r w:rsidRPr="00196AB4">
        <w:rPr>
          <w:rFonts w:cstheme="minorHAnsi"/>
          <w:b/>
        </w:rPr>
        <w:t>:</w:t>
      </w:r>
      <w:r w:rsidRPr="00196AB4">
        <w:rPr>
          <w:rFonts w:cstheme="minorHAnsi"/>
        </w:rPr>
        <w:tab/>
      </w:r>
      <w:r w:rsidR="00EF25C7">
        <w:rPr>
          <w:rFonts w:cstheme="minorHAnsi"/>
        </w:rPr>
        <w:t>Project Leader</w:t>
      </w:r>
    </w:p>
    <w:p w14:paraId="14248460" w14:textId="77777777" w:rsidR="009C6D43" w:rsidRPr="009C6D43" w:rsidRDefault="009C6D43" w:rsidP="009C6D43">
      <w:pPr>
        <w:autoSpaceDE w:val="0"/>
        <w:autoSpaceDN w:val="0"/>
        <w:adjustRightInd w:val="0"/>
        <w:spacing w:after="0" w:line="240" w:lineRule="auto"/>
        <w:rPr>
          <w:rFonts w:cstheme="minorHAnsi"/>
          <w:lang w:val="en-US"/>
        </w:rPr>
      </w:pPr>
      <w:r w:rsidRPr="009C6D43">
        <w:rPr>
          <w:rFonts w:cstheme="minorHAnsi"/>
          <w:b/>
          <w:lang w:val="en-US"/>
        </w:rPr>
        <w:t>Email:</w:t>
      </w:r>
      <w:r w:rsidRPr="009C6D43">
        <w:rPr>
          <w:rFonts w:cstheme="minorHAnsi"/>
          <w:lang w:val="en-US"/>
        </w:rPr>
        <w:t xml:space="preserve"> </w:t>
      </w:r>
      <w:r w:rsidRPr="009C6D43">
        <w:rPr>
          <w:rFonts w:cstheme="minorHAnsi"/>
          <w:lang w:val="en-US"/>
        </w:rPr>
        <w:tab/>
      </w:r>
      <w:r w:rsidRPr="009C6D43">
        <w:rPr>
          <w:rFonts w:cstheme="minorHAnsi"/>
          <w:lang w:val="en-US"/>
        </w:rPr>
        <w:tab/>
        <w:t>t.vanderaalst@student.fontys.nl</w:t>
      </w:r>
    </w:p>
    <w:p w14:paraId="57F71092" w14:textId="77777777" w:rsidR="009C6D43" w:rsidRPr="00514859" w:rsidRDefault="009C6D43" w:rsidP="009C6D43">
      <w:pPr>
        <w:autoSpaceDE w:val="0"/>
        <w:autoSpaceDN w:val="0"/>
        <w:adjustRightInd w:val="0"/>
        <w:spacing w:after="0" w:line="240" w:lineRule="auto"/>
        <w:rPr>
          <w:rFonts w:cstheme="minorHAnsi"/>
        </w:rPr>
      </w:pPr>
      <w:r w:rsidRPr="00514859">
        <w:rPr>
          <w:rFonts w:cstheme="minorHAnsi"/>
          <w:b/>
        </w:rPr>
        <w:t>Phone:</w:t>
      </w:r>
      <w:r w:rsidRPr="00514859">
        <w:rPr>
          <w:rFonts w:cstheme="minorHAnsi"/>
        </w:rPr>
        <w:t xml:space="preserve"> </w:t>
      </w:r>
      <w:r w:rsidRPr="00514859">
        <w:rPr>
          <w:rFonts w:cstheme="minorHAnsi"/>
        </w:rPr>
        <w:tab/>
      </w:r>
      <w:r w:rsidRPr="00514859">
        <w:rPr>
          <w:rFonts w:cstheme="minorHAnsi"/>
        </w:rPr>
        <w:tab/>
        <w:t>+31 6 48084971</w:t>
      </w:r>
    </w:p>
    <w:p w14:paraId="7BD877DA" w14:textId="77777777" w:rsidR="009C6D43" w:rsidRPr="00514859" w:rsidRDefault="009C6D43" w:rsidP="009C6D43">
      <w:pPr>
        <w:autoSpaceDE w:val="0"/>
        <w:autoSpaceDN w:val="0"/>
        <w:adjustRightInd w:val="0"/>
        <w:spacing w:after="0" w:line="240" w:lineRule="auto"/>
        <w:rPr>
          <w:rFonts w:cstheme="minorHAnsi"/>
        </w:rPr>
      </w:pPr>
    </w:p>
    <w:p w14:paraId="3A7ADD68" w14:textId="3E552C31" w:rsidR="009C6D43" w:rsidRPr="00514859" w:rsidRDefault="009C6D43" w:rsidP="009C6D43">
      <w:pPr>
        <w:autoSpaceDE w:val="0"/>
        <w:autoSpaceDN w:val="0"/>
        <w:adjustRightInd w:val="0"/>
        <w:spacing w:after="0" w:line="240" w:lineRule="auto"/>
        <w:rPr>
          <w:rFonts w:cstheme="minorHAnsi"/>
        </w:rPr>
      </w:pPr>
      <w:r w:rsidRPr="00514859">
        <w:rPr>
          <w:rFonts w:cstheme="minorHAnsi"/>
          <w:b/>
        </w:rPr>
        <w:t>Name:</w:t>
      </w:r>
      <w:r w:rsidRPr="00514859">
        <w:rPr>
          <w:rFonts w:cstheme="minorHAnsi"/>
        </w:rPr>
        <w:tab/>
      </w:r>
      <w:r w:rsidRPr="00514859">
        <w:rPr>
          <w:rFonts w:cstheme="minorHAnsi"/>
        </w:rPr>
        <w:tab/>
        <w:t>Sjoerd Houwen</w:t>
      </w:r>
    </w:p>
    <w:p w14:paraId="168CB853" w14:textId="3DD1BBE2" w:rsidR="009C6D43" w:rsidRPr="00514859" w:rsidRDefault="009C6D43" w:rsidP="009C6D43">
      <w:pPr>
        <w:autoSpaceDE w:val="0"/>
        <w:autoSpaceDN w:val="0"/>
        <w:adjustRightInd w:val="0"/>
        <w:spacing w:after="0" w:line="240" w:lineRule="auto"/>
        <w:rPr>
          <w:rFonts w:cstheme="minorHAnsi"/>
        </w:rPr>
      </w:pPr>
      <w:proofErr w:type="spellStart"/>
      <w:r w:rsidRPr="00514859">
        <w:rPr>
          <w:rFonts w:cstheme="minorHAnsi"/>
          <w:b/>
        </w:rPr>
        <w:t>Function</w:t>
      </w:r>
      <w:proofErr w:type="spellEnd"/>
      <w:r w:rsidRPr="00514859">
        <w:rPr>
          <w:rFonts w:cstheme="minorHAnsi"/>
          <w:b/>
        </w:rPr>
        <w:t>:</w:t>
      </w:r>
      <w:r w:rsidRPr="00514859">
        <w:rPr>
          <w:rFonts w:cstheme="minorHAnsi"/>
        </w:rPr>
        <w:tab/>
      </w:r>
      <w:r w:rsidR="00855689" w:rsidRPr="00514859">
        <w:rPr>
          <w:rFonts w:cstheme="minorHAnsi"/>
        </w:rPr>
        <w:t>Reporter</w:t>
      </w:r>
    </w:p>
    <w:p w14:paraId="2F87FDF4" w14:textId="458251AB" w:rsidR="009C6D43" w:rsidRPr="00514859" w:rsidRDefault="009C6D43" w:rsidP="009C6D43">
      <w:pPr>
        <w:autoSpaceDE w:val="0"/>
        <w:autoSpaceDN w:val="0"/>
        <w:adjustRightInd w:val="0"/>
        <w:spacing w:after="0" w:line="240" w:lineRule="auto"/>
        <w:rPr>
          <w:rFonts w:cstheme="minorHAnsi"/>
        </w:rPr>
      </w:pPr>
      <w:r w:rsidRPr="00514859">
        <w:rPr>
          <w:rFonts w:cstheme="minorHAnsi"/>
          <w:b/>
        </w:rPr>
        <w:t>Email:</w:t>
      </w:r>
      <w:r w:rsidRPr="00514859">
        <w:rPr>
          <w:rFonts w:cstheme="minorHAnsi"/>
        </w:rPr>
        <w:tab/>
      </w:r>
      <w:r w:rsidRPr="00514859">
        <w:rPr>
          <w:rFonts w:cstheme="minorHAnsi"/>
        </w:rPr>
        <w:tab/>
        <w:t>s</w:t>
      </w:r>
      <w:r w:rsidR="009F3444" w:rsidRPr="00514859">
        <w:rPr>
          <w:rFonts w:cstheme="minorHAnsi"/>
        </w:rPr>
        <w:t>joerd</w:t>
      </w:r>
      <w:r w:rsidRPr="00514859">
        <w:rPr>
          <w:rFonts w:cstheme="minorHAnsi"/>
        </w:rPr>
        <w:t>.houwen@student.fontys.nl</w:t>
      </w:r>
    </w:p>
    <w:p w14:paraId="0F263D28" w14:textId="23985052" w:rsidR="009C6D43" w:rsidRPr="00EF25C7" w:rsidRDefault="009C6D43" w:rsidP="009C6D43">
      <w:pPr>
        <w:autoSpaceDE w:val="0"/>
        <w:autoSpaceDN w:val="0"/>
        <w:adjustRightInd w:val="0"/>
        <w:spacing w:after="0" w:line="240" w:lineRule="auto"/>
        <w:rPr>
          <w:rFonts w:cstheme="minorHAnsi"/>
          <w:lang w:val="en-US"/>
        </w:rPr>
      </w:pPr>
      <w:r w:rsidRPr="00EF25C7">
        <w:rPr>
          <w:rFonts w:cstheme="minorHAnsi"/>
          <w:b/>
          <w:lang w:val="en-US"/>
        </w:rPr>
        <w:t>Phone:</w:t>
      </w:r>
      <w:r w:rsidRPr="00EF25C7">
        <w:rPr>
          <w:rFonts w:cstheme="minorHAnsi"/>
          <w:lang w:val="en-US"/>
        </w:rPr>
        <w:tab/>
      </w:r>
      <w:r w:rsidRPr="00EF25C7">
        <w:rPr>
          <w:rFonts w:cstheme="minorHAnsi"/>
          <w:lang w:val="en-US"/>
        </w:rPr>
        <w:tab/>
        <w:t xml:space="preserve">+31 6 </w:t>
      </w:r>
      <w:r w:rsidR="0020076D" w:rsidRPr="00EF25C7">
        <w:rPr>
          <w:rFonts w:cstheme="minorHAnsi"/>
          <w:lang w:val="en-US"/>
        </w:rPr>
        <w:t>83896737</w:t>
      </w:r>
    </w:p>
    <w:p w14:paraId="6724713A" w14:textId="77777777" w:rsidR="009C6D43" w:rsidRPr="00A32D30" w:rsidRDefault="009C6D43" w:rsidP="009C6D43">
      <w:pPr>
        <w:autoSpaceDE w:val="0"/>
        <w:autoSpaceDN w:val="0"/>
        <w:adjustRightInd w:val="0"/>
        <w:spacing w:after="0" w:line="240" w:lineRule="auto"/>
        <w:rPr>
          <w:rFonts w:cstheme="minorHAnsi"/>
          <w:lang w:val="en-US"/>
        </w:rPr>
      </w:pPr>
    </w:p>
    <w:p w14:paraId="7C18B068" w14:textId="6F0C0CB2" w:rsidR="009C6D43" w:rsidRPr="00A32D30" w:rsidRDefault="009C6D43" w:rsidP="009C6D43">
      <w:pPr>
        <w:autoSpaceDE w:val="0"/>
        <w:autoSpaceDN w:val="0"/>
        <w:adjustRightInd w:val="0"/>
        <w:spacing w:after="0" w:line="240" w:lineRule="auto"/>
        <w:rPr>
          <w:rFonts w:cstheme="minorHAnsi"/>
          <w:lang w:val="en-US"/>
        </w:rPr>
      </w:pPr>
      <w:r w:rsidRPr="00A32D30">
        <w:rPr>
          <w:rFonts w:cstheme="minorHAnsi"/>
          <w:b/>
          <w:lang w:val="en-US"/>
        </w:rPr>
        <w:t>Name:</w:t>
      </w:r>
      <w:r w:rsidRPr="00A32D30">
        <w:rPr>
          <w:rFonts w:cstheme="minorHAnsi"/>
          <w:lang w:val="en-US"/>
        </w:rPr>
        <w:tab/>
      </w:r>
      <w:r w:rsidRPr="00A32D30">
        <w:rPr>
          <w:rFonts w:cstheme="minorHAnsi"/>
          <w:lang w:val="en-US"/>
        </w:rPr>
        <w:tab/>
        <w:t xml:space="preserve">Tom </w:t>
      </w:r>
      <w:proofErr w:type="spellStart"/>
      <w:r w:rsidRPr="00A32D30">
        <w:rPr>
          <w:rFonts w:cstheme="minorHAnsi"/>
          <w:lang w:val="en-US"/>
        </w:rPr>
        <w:t>Slöetjes</w:t>
      </w:r>
      <w:proofErr w:type="spellEnd"/>
    </w:p>
    <w:p w14:paraId="5A348D07" w14:textId="1EA0F92A" w:rsidR="009C6D43" w:rsidRPr="00A32D30" w:rsidRDefault="009C6D43" w:rsidP="009C6D43">
      <w:pPr>
        <w:autoSpaceDE w:val="0"/>
        <w:autoSpaceDN w:val="0"/>
        <w:adjustRightInd w:val="0"/>
        <w:spacing w:after="0" w:line="240" w:lineRule="auto"/>
        <w:rPr>
          <w:rFonts w:cstheme="minorHAnsi"/>
          <w:lang w:val="en-US"/>
        </w:rPr>
      </w:pPr>
      <w:r w:rsidRPr="00A32D30">
        <w:rPr>
          <w:rFonts w:cstheme="minorHAnsi"/>
          <w:b/>
          <w:lang w:val="en-US"/>
        </w:rPr>
        <w:t>Function:</w:t>
      </w:r>
      <w:r w:rsidRPr="00A32D30">
        <w:rPr>
          <w:rFonts w:cstheme="minorHAnsi"/>
          <w:lang w:val="en-US"/>
        </w:rPr>
        <w:tab/>
      </w:r>
      <w:r w:rsidR="00A32D30" w:rsidRPr="00A32D30">
        <w:rPr>
          <w:rFonts w:cstheme="minorHAnsi"/>
          <w:lang w:val="en-US"/>
        </w:rPr>
        <w:t>T</w:t>
      </w:r>
      <w:r w:rsidR="00A32D30">
        <w:rPr>
          <w:rFonts w:cstheme="minorHAnsi"/>
          <w:lang w:val="en-US"/>
        </w:rPr>
        <w:t>est Engineer (hardware)</w:t>
      </w:r>
    </w:p>
    <w:p w14:paraId="2D131A23" w14:textId="52517266" w:rsidR="009C6D43" w:rsidRPr="007E6E96" w:rsidRDefault="009C6D43" w:rsidP="009C6D43">
      <w:pPr>
        <w:autoSpaceDE w:val="0"/>
        <w:autoSpaceDN w:val="0"/>
        <w:adjustRightInd w:val="0"/>
        <w:spacing w:after="0" w:line="240" w:lineRule="auto"/>
        <w:rPr>
          <w:rFonts w:cstheme="minorHAnsi"/>
          <w:lang w:val="en-US"/>
        </w:rPr>
      </w:pPr>
      <w:r w:rsidRPr="007E6E96">
        <w:rPr>
          <w:rFonts w:cstheme="minorHAnsi"/>
          <w:b/>
          <w:lang w:val="en-US"/>
        </w:rPr>
        <w:t>Email:</w:t>
      </w:r>
      <w:r w:rsidRPr="007E6E96">
        <w:rPr>
          <w:rFonts w:cstheme="minorHAnsi"/>
          <w:lang w:val="en-US"/>
        </w:rPr>
        <w:tab/>
      </w:r>
      <w:r w:rsidRPr="007E6E96">
        <w:rPr>
          <w:rFonts w:cstheme="minorHAnsi"/>
          <w:lang w:val="en-US"/>
        </w:rPr>
        <w:tab/>
        <w:t>t.sl</w:t>
      </w:r>
      <w:r w:rsidR="0020076D" w:rsidRPr="007E6E96">
        <w:rPr>
          <w:rFonts w:cstheme="minorHAnsi"/>
          <w:lang w:val="en-US"/>
        </w:rPr>
        <w:t>oetjes</w:t>
      </w:r>
      <w:r w:rsidRPr="007E6E96">
        <w:rPr>
          <w:rFonts w:cstheme="minorHAnsi"/>
          <w:lang w:val="en-US"/>
        </w:rPr>
        <w:t>@student.fontys.nl</w:t>
      </w:r>
    </w:p>
    <w:p w14:paraId="50DE8D53" w14:textId="747B2243" w:rsidR="009C6D43" w:rsidRPr="007E6E96" w:rsidRDefault="009C6D43" w:rsidP="009C6D43">
      <w:pPr>
        <w:autoSpaceDE w:val="0"/>
        <w:autoSpaceDN w:val="0"/>
        <w:adjustRightInd w:val="0"/>
        <w:spacing w:after="0" w:line="240" w:lineRule="auto"/>
        <w:rPr>
          <w:rFonts w:cstheme="minorHAnsi"/>
          <w:lang w:val="en-US"/>
        </w:rPr>
      </w:pPr>
      <w:r w:rsidRPr="007E6E96">
        <w:rPr>
          <w:rFonts w:cstheme="minorHAnsi"/>
          <w:b/>
          <w:lang w:val="en-US"/>
        </w:rPr>
        <w:t>Phone:</w:t>
      </w:r>
      <w:r w:rsidRPr="007E6E96">
        <w:rPr>
          <w:rFonts w:cstheme="minorHAnsi"/>
          <w:lang w:val="en-US"/>
        </w:rPr>
        <w:tab/>
      </w:r>
      <w:r w:rsidRPr="007E6E96">
        <w:rPr>
          <w:rFonts w:cstheme="minorHAnsi"/>
          <w:lang w:val="en-US"/>
        </w:rPr>
        <w:tab/>
        <w:t xml:space="preserve">+31 6 </w:t>
      </w:r>
      <w:r w:rsidR="0020076D" w:rsidRPr="007E6E96">
        <w:rPr>
          <w:rFonts w:cstheme="minorHAnsi"/>
          <w:lang w:val="en-US"/>
        </w:rPr>
        <w:t>21351762</w:t>
      </w:r>
    </w:p>
    <w:p w14:paraId="4FE7B5D4" w14:textId="6D8B81DC" w:rsidR="009C6D43" w:rsidRDefault="009C6D43" w:rsidP="009C6D43">
      <w:pPr>
        <w:spacing w:after="0"/>
        <w:rPr>
          <w:rFonts w:cstheme="minorHAnsi"/>
          <w:lang w:val="en-US"/>
        </w:rPr>
      </w:pPr>
    </w:p>
    <w:p w14:paraId="09FE84F8" w14:textId="77777777"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 xml:space="preserve">Name: </w:t>
      </w:r>
      <w:r w:rsidRPr="009C6D43">
        <w:rPr>
          <w:rFonts w:cstheme="minorHAnsi"/>
          <w:lang w:val="en-US"/>
        </w:rPr>
        <w:tab/>
      </w:r>
      <w:r w:rsidRPr="009C6D43">
        <w:rPr>
          <w:rFonts w:cstheme="minorHAnsi"/>
          <w:lang w:val="en-US"/>
        </w:rPr>
        <w:tab/>
      </w:r>
      <w:r>
        <w:rPr>
          <w:rFonts w:cstheme="minorHAnsi"/>
          <w:lang w:val="en-US"/>
        </w:rPr>
        <w:t xml:space="preserve">Beau </w:t>
      </w:r>
      <w:proofErr w:type="spellStart"/>
      <w:r>
        <w:rPr>
          <w:rFonts w:cstheme="minorHAnsi"/>
          <w:lang w:val="en-US"/>
        </w:rPr>
        <w:t>Wilmink</w:t>
      </w:r>
      <w:proofErr w:type="spellEnd"/>
    </w:p>
    <w:p w14:paraId="043FD5B2" w14:textId="7A1D6072"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Function:</w:t>
      </w:r>
      <w:r w:rsidRPr="009C6D43">
        <w:rPr>
          <w:rFonts w:cstheme="minorHAnsi"/>
          <w:lang w:val="en-US"/>
        </w:rPr>
        <w:tab/>
      </w:r>
      <w:r w:rsidR="00A32D30">
        <w:rPr>
          <w:rFonts w:cstheme="minorHAnsi"/>
          <w:lang w:val="en-US"/>
        </w:rPr>
        <w:t>Project Manager</w:t>
      </w:r>
    </w:p>
    <w:p w14:paraId="1FF5B89A" w14:textId="77777777"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Email:</w:t>
      </w:r>
      <w:r w:rsidRPr="009C6D43">
        <w:rPr>
          <w:rFonts w:cstheme="minorHAnsi"/>
          <w:lang w:val="en-US"/>
        </w:rPr>
        <w:tab/>
      </w:r>
      <w:r w:rsidRPr="009C6D43">
        <w:rPr>
          <w:rFonts w:cstheme="minorHAnsi"/>
          <w:lang w:val="en-US"/>
        </w:rPr>
        <w:tab/>
      </w:r>
      <w:r>
        <w:rPr>
          <w:rFonts w:cstheme="minorHAnsi"/>
          <w:lang w:val="en-US"/>
        </w:rPr>
        <w:t>b.wilmink</w:t>
      </w:r>
      <w:r w:rsidRPr="009C6D43">
        <w:rPr>
          <w:rFonts w:cstheme="minorHAnsi"/>
          <w:lang w:val="en-US"/>
        </w:rPr>
        <w:t>@</w:t>
      </w:r>
      <w:r>
        <w:rPr>
          <w:rFonts w:cstheme="minorHAnsi"/>
          <w:lang w:val="en-US"/>
        </w:rPr>
        <w:t>student.</w:t>
      </w:r>
      <w:r w:rsidRPr="009C6D43">
        <w:rPr>
          <w:rFonts w:cstheme="minorHAnsi"/>
          <w:lang w:val="en-US"/>
        </w:rPr>
        <w:t>fontys.nl</w:t>
      </w:r>
    </w:p>
    <w:p w14:paraId="30B7A27F" w14:textId="206AC6DE" w:rsidR="0020076D" w:rsidRPr="009C6D43" w:rsidRDefault="0020076D" w:rsidP="008A72AF">
      <w:pPr>
        <w:pStyle w:val="NoSpacing"/>
        <w:rPr>
          <w:lang w:val="en-US"/>
        </w:rPr>
      </w:pPr>
      <w:r w:rsidRPr="009C6D43">
        <w:rPr>
          <w:b/>
          <w:lang w:val="en-US"/>
        </w:rPr>
        <w:t>Phone:</w:t>
      </w:r>
      <w:r w:rsidRPr="009C6D43">
        <w:rPr>
          <w:b/>
          <w:lang w:val="en-US"/>
        </w:rPr>
        <w:tab/>
      </w:r>
      <w:r w:rsidRPr="009C6D43">
        <w:rPr>
          <w:lang w:val="en-US"/>
        </w:rPr>
        <w:tab/>
        <w:t xml:space="preserve">+31 6 </w:t>
      </w:r>
      <w:r w:rsidR="00855689">
        <w:rPr>
          <w:lang w:val="en-US"/>
        </w:rPr>
        <w:t>55622268</w:t>
      </w:r>
    </w:p>
    <w:p w14:paraId="47A07363" w14:textId="44029BF7" w:rsidR="0020076D" w:rsidRDefault="0020076D" w:rsidP="008A72AF">
      <w:pPr>
        <w:pStyle w:val="NoSpacing"/>
        <w:rPr>
          <w:lang w:val="en-US"/>
        </w:rPr>
      </w:pPr>
    </w:p>
    <w:p w14:paraId="5C8B378F" w14:textId="44C3E7D4"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Name:</w:t>
      </w:r>
      <w:r w:rsidRPr="009C6D43">
        <w:rPr>
          <w:rFonts w:cstheme="minorHAnsi"/>
          <w:lang w:val="en-US"/>
        </w:rPr>
        <w:t xml:space="preserve"> </w:t>
      </w:r>
      <w:r w:rsidRPr="009C6D43">
        <w:rPr>
          <w:rFonts w:cstheme="minorHAnsi"/>
          <w:lang w:val="en-US"/>
        </w:rPr>
        <w:tab/>
      </w:r>
      <w:r w:rsidRPr="009C6D43">
        <w:rPr>
          <w:rFonts w:cstheme="minorHAnsi"/>
          <w:lang w:val="en-US"/>
        </w:rPr>
        <w:tab/>
      </w:r>
      <w:proofErr w:type="spellStart"/>
      <w:r>
        <w:rPr>
          <w:rFonts w:cstheme="minorHAnsi"/>
          <w:lang w:val="en-US"/>
        </w:rPr>
        <w:t>Jeedella</w:t>
      </w:r>
      <w:proofErr w:type="spellEnd"/>
      <w:r>
        <w:rPr>
          <w:rFonts w:cstheme="minorHAnsi"/>
          <w:lang w:val="en-US"/>
        </w:rPr>
        <w:t xml:space="preserve"> </w:t>
      </w:r>
      <w:proofErr w:type="spellStart"/>
      <w:r>
        <w:rPr>
          <w:rFonts w:cstheme="minorHAnsi"/>
          <w:lang w:val="en-US"/>
        </w:rPr>
        <w:t>Jeedella</w:t>
      </w:r>
      <w:proofErr w:type="spellEnd"/>
    </w:p>
    <w:p w14:paraId="63DF5FEF" w14:textId="10581D93"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Function:</w:t>
      </w:r>
      <w:r w:rsidRPr="009C6D43">
        <w:rPr>
          <w:rFonts w:cstheme="minorHAnsi"/>
          <w:lang w:val="en-US"/>
        </w:rPr>
        <w:tab/>
        <w:t>Teacher Fontys University of Applied Sciences</w:t>
      </w:r>
    </w:p>
    <w:p w14:paraId="0B703EC0" w14:textId="2F671506" w:rsidR="0020076D" w:rsidRPr="009C6D43" w:rsidRDefault="0020076D" w:rsidP="0020076D">
      <w:pPr>
        <w:autoSpaceDE w:val="0"/>
        <w:autoSpaceDN w:val="0"/>
        <w:adjustRightInd w:val="0"/>
        <w:spacing w:after="0" w:line="240" w:lineRule="auto"/>
        <w:rPr>
          <w:rFonts w:cstheme="minorHAnsi"/>
          <w:lang w:val="en-US"/>
        </w:rPr>
      </w:pPr>
      <w:r w:rsidRPr="009C6D43">
        <w:rPr>
          <w:rFonts w:cstheme="minorHAnsi"/>
          <w:b/>
          <w:lang w:val="en-US"/>
        </w:rPr>
        <w:t>Email:</w:t>
      </w:r>
      <w:r w:rsidRPr="009C6D43">
        <w:rPr>
          <w:rFonts w:cstheme="minorHAnsi"/>
          <w:lang w:val="en-US"/>
        </w:rPr>
        <w:tab/>
      </w:r>
      <w:r w:rsidRPr="009C6D43">
        <w:rPr>
          <w:rFonts w:cstheme="minorHAnsi"/>
          <w:lang w:val="en-US"/>
        </w:rPr>
        <w:tab/>
      </w:r>
      <w:r>
        <w:rPr>
          <w:rFonts w:cstheme="minorHAnsi"/>
          <w:lang w:val="en-US"/>
        </w:rPr>
        <w:t>j.jeedella</w:t>
      </w:r>
      <w:r w:rsidRPr="009C6D43">
        <w:rPr>
          <w:rFonts w:cstheme="minorHAnsi"/>
          <w:lang w:val="en-US"/>
        </w:rPr>
        <w:t>@fontys.nl</w:t>
      </w:r>
    </w:p>
    <w:p w14:paraId="6C2406F1" w14:textId="57A91C93" w:rsidR="0020076D" w:rsidRDefault="0020076D" w:rsidP="0020076D">
      <w:pPr>
        <w:spacing w:after="0"/>
        <w:rPr>
          <w:rFonts w:cstheme="minorHAnsi"/>
          <w:lang w:val="en-US"/>
        </w:rPr>
      </w:pPr>
      <w:r w:rsidRPr="009C6D43">
        <w:rPr>
          <w:rFonts w:cstheme="minorHAnsi"/>
          <w:b/>
          <w:lang w:val="en-US"/>
        </w:rPr>
        <w:t>Phone:</w:t>
      </w:r>
      <w:r w:rsidRPr="009C6D43">
        <w:rPr>
          <w:rFonts w:cstheme="minorHAnsi"/>
          <w:lang w:val="en-US"/>
        </w:rPr>
        <w:tab/>
      </w:r>
      <w:r w:rsidRPr="009C6D43">
        <w:rPr>
          <w:rFonts w:cstheme="minorHAnsi"/>
          <w:lang w:val="en-US"/>
        </w:rPr>
        <w:tab/>
        <w:t xml:space="preserve">+31 (0) </w:t>
      </w:r>
      <w:r w:rsidR="00855689" w:rsidRPr="00855689">
        <w:rPr>
          <w:rFonts w:cstheme="minorHAnsi"/>
          <w:lang w:val="en-US"/>
        </w:rPr>
        <w:t>885078148</w:t>
      </w:r>
    </w:p>
    <w:p w14:paraId="3E4B866C" w14:textId="77777777" w:rsidR="0020076D" w:rsidRPr="00855689" w:rsidRDefault="0020076D">
      <w:pPr>
        <w:rPr>
          <w:lang w:val="en-US"/>
        </w:rPr>
      </w:pPr>
      <w:r w:rsidRPr="00855689">
        <w:rPr>
          <w:lang w:val="en-US"/>
        </w:rPr>
        <w:br w:type="page"/>
      </w:r>
    </w:p>
    <w:sdt>
      <w:sdtPr>
        <w:rPr>
          <w:rFonts w:asciiTheme="minorHAnsi" w:eastAsiaTheme="minorHAnsi" w:hAnsiTheme="minorHAnsi" w:cstheme="minorBidi"/>
          <w:color w:val="auto"/>
          <w:sz w:val="22"/>
          <w:szCs w:val="22"/>
          <w:lang w:eastAsia="en-US"/>
        </w:rPr>
        <w:id w:val="-1170634363"/>
        <w:docPartObj>
          <w:docPartGallery w:val="Table of Contents"/>
          <w:docPartUnique/>
        </w:docPartObj>
      </w:sdtPr>
      <w:sdtEndPr>
        <w:rPr>
          <w:b/>
          <w:bCs/>
          <w:noProof/>
        </w:rPr>
      </w:sdtEndPr>
      <w:sdtContent>
        <w:p w14:paraId="6944172C" w14:textId="22C01753" w:rsidR="00363EB6" w:rsidRDefault="00363EB6">
          <w:pPr>
            <w:pStyle w:val="TOCHeading"/>
          </w:pPr>
          <w:proofErr w:type="spellStart"/>
          <w:r>
            <w:t>Table</w:t>
          </w:r>
          <w:proofErr w:type="spellEnd"/>
          <w:r>
            <w:t xml:space="preserve"> of Contents</w:t>
          </w:r>
        </w:p>
        <w:p w14:paraId="5EC7C3BB" w14:textId="63B7EFDF" w:rsidR="006D6A96" w:rsidRDefault="00363EB6">
          <w:pPr>
            <w:pStyle w:val="TOC1"/>
            <w:tabs>
              <w:tab w:val="right" w:leader="dot" w:pos="9062"/>
            </w:tabs>
            <w:rPr>
              <w:rFonts w:eastAsiaTheme="minorEastAsia"/>
              <w:noProof/>
              <w:lang w:val="en-NL" w:eastAsia="en-NL"/>
            </w:rPr>
          </w:pPr>
          <w:r>
            <w:fldChar w:fldCharType="begin"/>
          </w:r>
          <w:r>
            <w:instrText xml:space="preserve"> TOC \o "1-3" \h \z \u </w:instrText>
          </w:r>
          <w:r>
            <w:fldChar w:fldCharType="separate"/>
          </w:r>
          <w:hyperlink w:anchor="_Toc113441225" w:history="1">
            <w:r w:rsidR="006D6A96" w:rsidRPr="00EB65FD">
              <w:rPr>
                <w:rStyle w:val="Hyperlink"/>
                <w:noProof/>
              </w:rPr>
              <w:t>Contact information</w:t>
            </w:r>
            <w:r w:rsidR="006D6A96">
              <w:rPr>
                <w:noProof/>
                <w:webHidden/>
              </w:rPr>
              <w:tab/>
            </w:r>
            <w:r w:rsidR="006D6A96">
              <w:rPr>
                <w:noProof/>
                <w:webHidden/>
              </w:rPr>
              <w:fldChar w:fldCharType="begin"/>
            </w:r>
            <w:r w:rsidR="006D6A96">
              <w:rPr>
                <w:noProof/>
                <w:webHidden/>
              </w:rPr>
              <w:instrText xml:space="preserve"> PAGEREF _Toc113441225 \h </w:instrText>
            </w:r>
            <w:r w:rsidR="006D6A96">
              <w:rPr>
                <w:noProof/>
                <w:webHidden/>
              </w:rPr>
            </w:r>
            <w:r w:rsidR="006D6A96">
              <w:rPr>
                <w:noProof/>
                <w:webHidden/>
              </w:rPr>
              <w:fldChar w:fldCharType="separate"/>
            </w:r>
            <w:r w:rsidR="006D6A96">
              <w:rPr>
                <w:noProof/>
                <w:webHidden/>
              </w:rPr>
              <w:t>2</w:t>
            </w:r>
            <w:r w:rsidR="006D6A96">
              <w:rPr>
                <w:noProof/>
                <w:webHidden/>
              </w:rPr>
              <w:fldChar w:fldCharType="end"/>
            </w:r>
          </w:hyperlink>
        </w:p>
        <w:p w14:paraId="30ACC9A8" w14:textId="2C9CBBFB" w:rsidR="006D6A96" w:rsidRDefault="006D6A96">
          <w:pPr>
            <w:pStyle w:val="TOC1"/>
            <w:tabs>
              <w:tab w:val="right" w:leader="dot" w:pos="9062"/>
            </w:tabs>
            <w:rPr>
              <w:rFonts w:eastAsiaTheme="minorEastAsia"/>
              <w:noProof/>
              <w:lang w:val="en-NL" w:eastAsia="en-NL"/>
            </w:rPr>
          </w:pPr>
          <w:hyperlink w:anchor="_Toc113441226" w:history="1">
            <w:r w:rsidRPr="00EB65FD">
              <w:rPr>
                <w:rStyle w:val="Hyperlink"/>
                <w:noProof/>
                <w:lang w:val="en-US"/>
              </w:rPr>
              <w:t>Introduction</w:t>
            </w:r>
            <w:r>
              <w:rPr>
                <w:noProof/>
                <w:webHidden/>
              </w:rPr>
              <w:tab/>
            </w:r>
            <w:r>
              <w:rPr>
                <w:noProof/>
                <w:webHidden/>
              </w:rPr>
              <w:fldChar w:fldCharType="begin"/>
            </w:r>
            <w:r>
              <w:rPr>
                <w:noProof/>
                <w:webHidden/>
              </w:rPr>
              <w:instrText xml:space="preserve"> PAGEREF _Toc113441226 \h </w:instrText>
            </w:r>
            <w:r>
              <w:rPr>
                <w:noProof/>
                <w:webHidden/>
              </w:rPr>
            </w:r>
            <w:r>
              <w:rPr>
                <w:noProof/>
                <w:webHidden/>
              </w:rPr>
              <w:fldChar w:fldCharType="separate"/>
            </w:r>
            <w:r>
              <w:rPr>
                <w:noProof/>
                <w:webHidden/>
              </w:rPr>
              <w:t>4</w:t>
            </w:r>
            <w:r>
              <w:rPr>
                <w:noProof/>
                <w:webHidden/>
              </w:rPr>
              <w:fldChar w:fldCharType="end"/>
            </w:r>
          </w:hyperlink>
        </w:p>
        <w:p w14:paraId="6FC0FB02" w14:textId="48F9FA23" w:rsidR="006D6A96" w:rsidRDefault="006D6A96">
          <w:pPr>
            <w:pStyle w:val="TOC1"/>
            <w:tabs>
              <w:tab w:val="right" w:leader="dot" w:pos="9062"/>
            </w:tabs>
            <w:rPr>
              <w:rFonts w:eastAsiaTheme="minorEastAsia"/>
              <w:noProof/>
              <w:lang w:val="en-NL" w:eastAsia="en-NL"/>
            </w:rPr>
          </w:pPr>
          <w:hyperlink w:anchor="_Toc113441227" w:history="1">
            <w:r w:rsidRPr="00EB65FD">
              <w:rPr>
                <w:rStyle w:val="Hyperlink"/>
                <w:noProof/>
                <w:lang w:val="en-US"/>
              </w:rPr>
              <w:t>Requirements</w:t>
            </w:r>
            <w:r>
              <w:rPr>
                <w:noProof/>
                <w:webHidden/>
              </w:rPr>
              <w:tab/>
            </w:r>
            <w:r>
              <w:rPr>
                <w:noProof/>
                <w:webHidden/>
              </w:rPr>
              <w:fldChar w:fldCharType="begin"/>
            </w:r>
            <w:r>
              <w:rPr>
                <w:noProof/>
                <w:webHidden/>
              </w:rPr>
              <w:instrText xml:space="preserve"> PAGEREF _Toc113441227 \h </w:instrText>
            </w:r>
            <w:r>
              <w:rPr>
                <w:noProof/>
                <w:webHidden/>
              </w:rPr>
            </w:r>
            <w:r>
              <w:rPr>
                <w:noProof/>
                <w:webHidden/>
              </w:rPr>
              <w:fldChar w:fldCharType="separate"/>
            </w:r>
            <w:r>
              <w:rPr>
                <w:noProof/>
                <w:webHidden/>
              </w:rPr>
              <w:t>4</w:t>
            </w:r>
            <w:r>
              <w:rPr>
                <w:noProof/>
                <w:webHidden/>
              </w:rPr>
              <w:fldChar w:fldCharType="end"/>
            </w:r>
          </w:hyperlink>
        </w:p>
        <w:p w14:paraId="596A78C8" w14:textId="1E0E2F6F" w:rsidR="006D6A96" w:rsidRDefault="006D6A96">
          <w:pPr>
            <w:pStyle w:val="TOC1"/>
            <w:tabs>
              <w:tab w:val="right" w:leader="dot" w:pos="9062"/>
            </w:tabs>
            <w:rPr>
              <w:rFonts w:eastAsiaTheme="minorEastAsia"/>
              <w:noProof/>
              <w:lang w:val="en-NL" w:eastAsia="en-NL"/>
            </w:rPr>
          </w:pPr>
          <w:hyperlink w:anchor="_Toc113441228" w:history="1">
            <w:r w:rsidRPr="00EB65FD">
              <w:rPr>
                <w:rStyle w:val="Hyperlink"/>
                <w:noProof/>
                <w:lang w:val="en-US"/>
              </w:rPr>
              <w:t>Assignment</w:t>
            </w:r>
            <w:r>
              <w:rPr>
                <w:noProof/>
                <w:webHidden/>
              </w:rPr>
              <w:tab/>
            </w:r>
            <w:r>
              <w:rPr>
                <w:noProof/>
                <w:webHidden/>
              </w:rPr>
              <w:fldChar w:fldCharType="begin"/>
            </w:r>
            <w:r>
              <w:rPr>
                <w:noProof/>
                <w:webHidden/>
              </w:rPr>
              <w:instrText xml:space="preserve"> PAGEREF _Toc113441228 \h </w:instrText>
            </w:r>
            <w:r>
              <w:rPr>
                <w:noProof/>
                <w:webHidden/>
              </w:rPr>
            </w:r>
            <w:r>
              <w:rPr>
                <w:noProof/>
                <w:webHidden/>
              </w:rPr>
              <w:fldChar w:fldCharType="separate"/>
            </w:r>
            <w:r>
              <w:rPr>
                <w:noProof/>
                <w:webHidden/>
              </w:rPr>
              <w:t>4</w:t>
            </w:r>
            <w:r>
              <w:rPr>
                <w:noProof/>
                <w:webHidden/>
              </w:rPr>
              <w:fldChar w:fldCharType="end"/>
            </w:r>
          </w:hyperlink>
        </w:p>
        <w:p w14:paraId="64A870A3" w14:textId="07338238" w:rsidR="006D6A96" w:rsidRDefault="006D6A96">
          <w:pPr>
            <w:pStyle w:val="TOC1"/>
            <w:tabs>
              <w:tab w:val="right" w:leader="dot" w:pos="9062"/>
            </w:tabs>
            <w:rPr>
              <w:rFonts w:eastAsiaTheme="minorEastAsia"/>
              <w:noProof/>
              <w:lang w:val="en-NL" w:eastAsia="en-NL"/>
            </w:rPr>
          </w:pPr>
          <w:hyperlink w:anchor="_Toc113441229" w:history="1">
            <w:r w:rsidRPr="00EB65FD">
              <w:rPr>
                <w:rStyle w:val="Hyperlink"/>
                <w:noProof/>
                <w:lang w:val="en-US"/>
              </w:rPr>
              <w:t>References</w:t>
            </w:r>
            <w:r>
              <w:rPr>
                <w:noProof/>
                <w:webHidden/>
              </w:rPr>
              <w:tab/>
            </w:r>
            <w:r>
              <w:rPr>
                <w:noProof/>
                <w:webHidden/>
              </w:rPr>
              <w:fldChar w:fldCharType="begin"/>
            </w:r>
            <w:r>
              <w:rPr>
                <w:noProof/>
                <w:webHidden/>
              </w:rPr>
              <w:instrText xml:space="preserve"> PAGEREF _Toc113441229 \h </w:instrText>
            </w:r>
            <w:r>
              <w:rPr>
                <w:noProof/>
                <w:webHidden/>
              </w:rPr>
            </w:r>
            <w:r>
              <w:rPr>
                <w:noProof/>
                <w:webHidden/>
              </w:rPr>
              <w:fldChar w:fldCharType="separate"/>
            </w:r>
            <w:r>
              <w:rPr>
                <w:noProof/>
                <w:webHidden/>
              </w:rPr>
              <w:t>5</w:t>
            </w:r>
            <w:r>
              <w:rPr>
                <w:noProof/>
                <w:webHidden/>
              </w:rPr>
              <w:fldChar w:fldCharType="end"/>
            </w:r>
          </w:hyperlink>
        </w:p>
        <w:p w14:paraId="0DF5B33F" w14:textId="2CF61135" w:rsidR="00363EB6" w:rsidRDefault="00363EB6" w:rsidP="007F2549">
          <w:pPr>
            <w:rPr>
              <w:b/>
              <w:bCs/>
              <w:noProof/>
            </w:rPr>
          </w:pPr>
          <w:r>
            <w:rPr>
              <w:b/>
              <w:bCs/>
              <w:noProof/>
            </w:rPr>
            <w:fldChar w:fldCharType="end"/>
          </w:r>
        </w:p>
      </w:sdtContent>
    </w:sdt>
    <w:p w14:paraId="669A6C2D" w14:textId="3EF5D8F4" w:rsidR="0012404E" w:rsidRPr="0012404E" w:rsidRDefault="0012404E">
      <w:pPr>
        <w:rPr>
          <w:lang w:val="en-US"/>
        </w:rPr>
      </w:pPr>
      <w:r w:rsidRPr="0012404E">
        <w:rPr>
          <w:lang w:val="en-US"/>
        </w:rPr>
        <w:t>Abbreviations</w:t>
      </w:r>
    </w:p>
    <w:p w14:paraId="25EA35C8" w14:textId="30B338E5" w:rsidR="00363EB6" w:rsidRPr="0012404E" w:rsidRDefault="00363EB6">
      <w:pPr>
        <w:rPr>
          <w:lang w:val="en-US"/>
        </w:rPr>
      </w:pPr>
      <w:r w:rsidRPr="0012404E">
        <w:rPr>
          <w:lang w:val="en-US"/>
        </w:rPr>
        <w:br w:type="page"/>
      </w:r>
    </w:p>
    <w:p w14:paraId="251DEE7C" w14:textId="6B848E2D" w:rsidR="00363EB6" w:rsidRPr="007E6E96" w:rsidRDefault="008A72AF" w:rsidP="00F8342B">
      <w:pPr>
        <w:pStyle w:val="Heading1"/>
        <w:rPr>
          <w:lang w:val="en-US"/>
        </w:rPr>
      </w:pPr>
      <w:bookmarkStart w:id="1" w:name="_Toc113441226"/>
      <w:r>
        <w:rPr>
          <w:lang w:val="en-US"/>
        </w:rPr>
        <w:lastRenderedPageBreak/>
        <w:t>Introduction</w:t>
      </w:r>
      <w:bookmarkEnd w:id="1"/>
    </w:p>
    <w:p w14:paraId="3CEB5EF8" w14:textId="42E61DFB" w:rsidR="00333D70" w:rsidRPr="007E6E96" w:rsidRDefault="00333D70" w:rsidP="00333D70">
      <w:pPr>
        <w:rPr>
          <w:lang w:val="en-US"/>
        </w:rPr>
      </w:pPr>
    </w:p>
    <w:p w14:paraId="5622613D" w14:textId="109F2A3C" w:rsidR="00F8342B" w:rsidRPr="007E6E96" w:rsidRDefault="008A72AF" w:rsidP="00F8342B">
      <w:pPr>
        <w:pStyle w:val="Heading1"/>
        <w:rPr>
          <w:lang w:val="en-US"/>
        </w:rPr>
      </w:pPr>
      <w:bookmarkStart w:id="2" w:name="_Toc113441227"/>
      <w:r>
        <w:rPr>
          <w:lang w:val="en-US"/>
        </w:rPr>
        <w:t>Requirements</w:t>
      </w:r>
      <w:bookmarkEnd w:id="2"/>
    </w:p>
    <w:p w14:paraId="767D9E8D" w14:textId="4693F163" w:rsidR="008A72AF" w:rsidRDefault="008A72AF" w:rsidP="008A72AF">
      <w:pPr>
        <w:pStyle w:val="NoSpacing"/>
        <w:rPr>
          <w:lang w:val="en-US"/>
        </w:rPr>
      </w:pPr>
      <w:r w:rsidRPr="008A72AF">
        <w:rPr>
          <w:lang w:val="en-US"/>
        </w:rPr>
        <w:t>Because no specific requirements were set at the start of the project, the students thought about some requirements by themselves. In the list below the requirements for the project are enumerated.</w:t>
      </w:r>
    </w:p>
    <w:p w14:paraId="312ABCCA" w14:textId="77777777" w:rsidR="008A72AF" w:rsidRPr="008A72AF" w:rsidRDefault="008A72AF" w:rsidP="008A72AF">
      <w:pPr>
        <w:pStyle w:val="NoSpacing"/>
        <w:numPr>
          <w:ilvl w:val="0"/>
          <w:numId w:val="10"/>
        </w:numPr>
        <w:rPr>
          <w:lang w:val="en-US"/>
        </w:rPr>
      </w:pPr>
      <w:r w:rsidRPr="008A72AF">
        <w:rPr>
          <w:lang w:val="en-US"/>
        </w:rPr>
        <w:t>The drone can take-off to a specific height.</w:t>
      </w:r>
    </w:p>
    <w:p w14:paraId="4F995199" w14:textId="0072BB9C" w:rsidR="008A72AF" w:rsidRPr="008A72AF" w:rsidRDefault="008A72AF" w:rsidP="008A72AF">
      <w:pPr>
        <w:pStyle w:val="NoSpacing"/>
        <w:numPr>
          <w:ilvl w:val="0"/>
          <w:numId w:val="10"/>
        </w:numPr>
        <w:rPr>
          <w:lang w:val="en-US"/>
        </w:rPr>
      </w:pPr>
      <w:r w:rsidRPr="008A72AF">
        <w:rPr>
          <w:lang w:val="en-US"/>
        </w:rPr>
        <w:t>The drone can land and shut down all 4 motors</w:t>
      </w:r>
    </w:p>
    <w:p w14:paraId="47DC279C" w14:textId="65DF13C0" w:rsidR="008A72AF" w:rsidRPr="008A72AF" w:rsidRDefault="008A72AF" w:rsidP="008A72AF">
      <w:pPr>
        <w:pStyle w:val="NoSpacing"/>
        <w:numPr>
          <w:ilvl w:val="0"/>
          <w:numId w:val="10"/>
        </w:numPr>
        <w:rPr>
          <w:lang w:val="en-US"/>
        </w:rPr>
      </w:pPr>
      <w:r w:rsidRPr="008A72AF">
        <w:rPr>
          <w:lang w:val="en-US"/>
        </w:rPr>
        <w:t>The drone can turn (yaw).</w:t>
      </w:r>
    </w:p>
    <w:p w14:paraId="63E85B05" w14:textId="0511121A" w:rsidR="008A72AF" w:rsidRPr="008A72AF" w:rsidRDefault="008A72AF" w:rsidP="008A72AF">
      <w:pPr>
        <w:pStyle w:val="NoSpacing"/>
        <w:numPr>
          <w:ilvl w:val="0"/>
          <w:numId w:val="10"/>
        </w:numPr>
        <w:rPr>
          <w:lang w:val="en-US"/>
        </w:rPr>
      </w:pPr>
      <w:r w:rsidRPr="008A72AF">
        <w:rPr>
          <w:lang w:val="en-US"/>
        </w:rPr>
        <w:t>The drone can fly over a specific path that is preset on forehand.</w:t>
      </w:r>
    </w:p>
    <w:p w14:paraId="63F8B65E" w14:textId="6BE84D57" w:rsidR="008A72AF" w:rsidRPr="008A72AF" w:rsidRDefault="008A72AF" w:rsidP="008A72AF">
      <w:pPr>
        <w:pStyle w:val="NoSpacing"/>
        <w:numPr>
          <w:ilvl w:val="0"/>
          <w:numId w:val="10"/>
        </w:numPr>
        <w:rPr>
          <w:lang w:val="en-US"/>
        </w:rPr>
      </w:pPr>
      <w:r w:rsidRPr="008A72AF">
        <w:rPr>
          <w:lang w:val="en-US"/>
        </w:rPr>
        <w:t>The drone can recognize the 3 colors : Red, Green and Blue.</w:t>
      </w:r>
    </w:p>
    <w:p w14:paraId="57790F09" w14:textId="7C5D2627" w:rsidR="008A72AF" w:rsidRPr="008A72AF" w:rsidRDefault="008A72AF" w:rsidP="008A72AF">
      <w:pPr>
        <w:pStyle w:val="NoSpacing"/>
        <w:numPr>
          <w:ilvl w:val="0"/>
          <w:numId w:val="10"/>
        </w:numPr>
        <w:rPr>
          <w:lang w:val="en-US"/>
        </w:rPr>
      </w:pPr>
      <w:r w:rsidRPr="008A72AF">
        <w:rPr>
          <w:lang w:val="en-US"/>
        </w:rPr>
        <w:t>The drone have some memory where coordinates can be saved.</w:t>
      </w:r>
    </w:p>
    <w:p w14:paraId="7D7BAE4E" w14:textId="7FFB0A6D" w:rsidR="00535707" w:rsidRPr="008A72AF" w:rsidRDefault="008A72AF" w:rsidP="008A72AF">
      <w:pPr>
        <w:pStyle w:val="NoSpacing"/>
        <w:numPr>
          <w:ilvl w:val="0"/>
          <w:numId w:val="10"/>
        </w:numPr>
        <w:rPr>
          <w:lang w:val="en-US"/>
        </w:rPr>
      </w:pPr>
      <w:r w:rsidRPr="008A72AF">
        <w:rPr>
          <w:lang w:val="en-US"/>
        </w:rPr>
        <w:t>The drone can fly to saved coordinates.</w:t>
      </w:r>
    </w:p>
    <w:p w14:paraId="25BF6EA7" w14:textId="4965AE53" w:rsidR="00597502" w:rsidRDefault="008A72AF" w:rsidP="00597502">
      <w:pPr>
        <w:pStyle w:val="Heading1"/>
        <w:rPr>
          <w:lang w:val="en-US"/>
        </w:rPr>
      </w:pPr>
      <w:bookmarkStart w:id="3" w:name="_Toc113441228"/>
      <w:r>
        <w:rPr>
          <w:lang w:val="en-US"/>
        </w:rPr>
        <w:t>Assignment</w:t>
      </w:r>
      <w:bookmarkEnd w:id="3"/>
    </w:p>
    <w:p w14:paraId="71EFF086" w14:textId="25641270" w:rsidR="008A72AF" w:rsidRDefault="008A72AF" w:rsidP="008A72AF">
      <w:pPr>
        <w:rPr>
          <w:lang w:val="en-US"/>
        </w:rPr>
      </w:pPr>
      <w:r w:rsidRPr="008A72AF">
        <w:rPr>
          <w:lang w:val="en-US"/>
        </w:rPr>
        <w:t>With the above requirements, the students have formulated an assignment in which all these requirements are incorporated.</w:t>
      </w:r>
    </w:p>
    <w:p w14:paraId="1CEB2A36" w14:textId="0C562AB6" w:rsidR="008A72AF" w:rsidRDefault="006D6A96" w:rsidP="008A72AF">
      <w:pPr>
        <w:pStyle w:val="ListParagraph"/>
        <w:numPr>
          <w:ilvl w:val="0"/>
          <w:numId w:val="11"/>
        </w:numPr>
        <w:rPr>
          <w:lang w:val="en-US"/>
        </w:rPr>
      </w:pPr>
      <w:r w:rsidRPr="008A72AF">
        <w:rPr>
          <w:lang w:val="en-US"/>
        </w:rPr>
        <w:t>The three colors are put randomly in an square area with an random orientation. The square is not bigger than 2 meters by 2 meters.</w:t>
      </w:r>
    </w:p>
    <w:p w14:paraId="04BF11E4" w14:textId="1153A109" w:rsidR="008A72AF" w:rsidRDefault="006D6A96" w:rsidP="008A72AF">
      <w:pPr>
        <w:pStyle w:val="ListParagraph"/>
        <w:numPr>
          <w:ilvl w:val="0"/>
          <w:numId w:val="11"/>
        </w:numPr>
        <w:rPr>
          <w:lang w:val="en-US"/>
        </w:rPr>
      </w:pPr>
      <w:r w:rsidRPr="008A72AF">
        <w:rPr>
          <w:lang w:val="en-US"/>
        </w:rPr>
        <w:t>The drone will take-off and fly a pattern where the full square is covered to find the 3 colors.</w:t>
      </w:r>
    </w:p>
    <w:p w14:paraId="311E1B1D" w14:textId="3798B5A0" w:rsidR="008A72AF" w:rsidRDefault="006D6A96" w:rsidP="008A72AF">
      <w:pPr>
        <w:pStyle w:val="ListParagraph"/>
        <w:numPr>
          <w:ilvl w:val="0"/>
          <w:numId w:val="11"/>
        </w:numPr>
        <w:rPr>
          <w:lang w:val="en-US"/>
        </w:rPr>
      </w:pPr>
      <w:r w:rsidRPr="008A72AF">
        <w:rPr>
          <w:lang w:val="en-US"/>
        </w:rPr>
        <w:t>When the drone finds a color, it will save the coordinates in the memory.</w:t>
      </w:r>
    </w:p>
    <w:p w14:paraId="6B0305B8" w14:textId="3779F85C" w:rsidR="008A72AF" w:rsidRDefault="006D6A96" w:rsidP="008A72AF">
      <w:pPr>
        <w:pStyle w:val="ListParagraph"/>
        <w:numPr>
          <w:ilvl w:val="0"/>
          <w:numId w:val="11"/>
        </w:numPr>
        <w:rPr>
          <w:lang w:val="en-US"/>
        </w:rPr>
      </w:pPr>
      <w:r w:rsidRPr="008A72AF">
        <w:rPr>
          <w:lang w:val="en-US"/>
        </w:rPr>
        <w:t>The moment the drone is done with flying the pattern, the drone will then go to each color in order of red to green to blue.</w:t>
      </w:r>
    </w:p>
    <w:p w14:paraId="6DFF4A0B" w14:textId="693597F6" w:rsidR="008A72AF" w:rsidRDefault="006D6A96" w:rsidP="008A72AF">
      <w:pPr>
        <w:pStyle w:val="ListParagraph"/>
        <w:numPr>
          <w:ilvl w:val="0"/>
          <w:numId w:val="11"/>
        </w:numPr>
        <w:rPr>
          <w:lang w:val="en-US"/>
        </w:rPr>
      </w:pPr>
      <w:r w:rsidRPr="008A72AF">
        <w:rPr>
          <w:lang w:val="en-US"/>
        </w:rPr>
        <w:t>When the drone is above the coordinates that has been saved, the drone will turn around 360 °.</w:t>
      </w:r>
    </w:p>
    <w:p w14:paraId="5C88DC36" w14:textId="0CBB997B" w:rsidR="006D6A96" w:rsidRDefault="006D6A96" w:rsidP="006D6A96">
      <w:pPr>
        <w:pStyle w:val="ListParagraph"/>
        <w:numPr>
          <w:ilvl w:val="0"/>
          <w:numId w:val="11"/>
        </w:numPr>
        <w:rPr>
          <w:lang w:val="en-US"/>
        </w:rPr>
      </w:pPr>
      <w:r w:rsidRPr="006D6A96">
        <w:rPr>
          <w:lang w:val="en-US"/>
        </w:rPr>
        <w:t>Once it has been to the three colors, the drone will then go back to the start position and land.</w:t>
      </w:r>
    </w:p>
    <w:p w14:paraId="13FBC7B9" w14:textId="39701D63" w:rsidR="006D6A96" w:rsidRPr="006D6A96" w:rsidRDefault="006D6A96" w:rsidP="006D6A96">
      <w:pPr>
        <w:jc w:val="center"/>
        <w:rPr>
          <w:lang w:val="en-US"/>
        </w:rPr>
      </w:pPr>
      <w:r>
        <w:rPr>
          <w:noProof/>
          <w:lang w:val="en-US"/>
        </w:rPr>
        <w:drawing>
          <wp:inline distT="0" distB="0" distL="0" distR="0" wp14:anchorId="1D2422C7" wp14:editId="0E56EE88">
            <wp:extent cx="4867275" cy="2247900"/>
            <wp:effectExtent l="0" t="0" r="9525"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67275" cy="2247900"/>
                    </a:xfrm>
                    <a:prstGeom prst="rect">
                      <a:avLst/>
                    </a:prstGeom>
                  </pic:spPr>
                </pic:pic>
              </a:graphicData>
            </a:graphic>
          </wp:inline>
        </w:drawing>
      </w:r>
    </w:p>
    <w:p w14:paraId="69A7CB31" w14:textId="0FF063DB" w:rsidR="008A72AF" w:rsidRDefault="008A72AF">
      <w:pPr>
        <w:rPr>
          <w:lang w:val="en-US"/>
        </w:rPr>
      </w:pPr>
      <w:r>
        <w:rPr>
          <w:lang w:val="en-US"/>
        </w:rPr>
        <w:br w:type="page"/>
      </w:r>
    </w:p>
    <w:bookmarkStart w:id="4" w:name="_Toc113441229" w:displacedByCustomXml="next"/>
    <w:sdt>
      <w:sdtPr>
        <w:rPr>
          <w:rFonts w:asciiTheme="minorHAnsi" w:eastAsiaTheme="minorHAnsi" w:hAnsiTheme="minorHAnsi" w:cstheme="minorBidi"/>
          <w:color w:val="auto"/>
          <w:sz w:val="22"/>
          <w:szCs w:val="22"/>
        </w:rPr>
        <w:id w:val="-1014218662"/>
        <w:docPartObj>
          <w:docPartGallery w:val="Bibliographies"/>
          <w:docPartUnique/>
        </w:docPartObj>
      </w:sdtPr>
      <w:sdtEndPr/>
      <w:sdtContent>
        <w:p w14:paraId="69B74899" w14:textId="77777777" w:rsidR="007F2549" w:rsidRPr="00363EB6" w:rsidRDefault="007F2549">
          <w:pPr>
            <w:pStyle w:val="Heading1"/>
            <w:rPr>
              <w:lang w:val="en-US"/>
            </w:rPr>
          </w:pPr>
          <w:r w:rsidRPr="00363EB6">
            <w:rPr>
              <w:lang w:val="en-US"/>
            </w:rPr>
            <w:t>References</w:t>
          </w:r>
          <w:bookmarkEnd w:id="4"/>
        </w:p>
        <w:sdt>
          <w:sdtPr>
            <w:id w:val="-573587230"/>
            <w:bibliography/>
          </w:sdtPr>
          <w:sdtEndPr/>
          <w:sdtContent>
            <w:p w14:paraId="1F72B36F" w14:textId="1B2D120E" w:rsidR="008A72AF" w:rsidRDefault="008A72AF" w:rsidP="008A72AF">
              <w:pPr>
                <w:pStyle w:val="Bibliography"/>
                <w:ind w:left="720" w:hanging="720"/>
              </w:pPr>
            </w:p>
            <w:p w14:paraId="54BABA19" w14:textId="741FAE3D" w:rsidR="00FF741F" w:rsidRPr="007F2549" w:rsidRDefault="000C620B" w:rsidP="008A72AF">
              <w:pPr>
                <w:rPr>
                  <w:lang w:val="en-US"/>
                </w:rPr>
              </w:pPr>
            </w:p>
          </w:sdtContent>
        </w:sdt>
      </w:sdtContent>
    </w:sdt>
    <w:sectPr w:rsidR="00FF741F" w:rsidRPr="007F2549" w:rsidSect="00FF741F">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1B94" w14:textId="77777777" w:rsidR="000C620B" w:rsidRDefault="000C620B" w:rsidP="008C0ABF">
      <w:pPr>
        <w:spacing w:after="0" w:line="240" w:lineRule="auto"/>
      </w:pPr>
      <w:r>
        <w:separator/>
      </w:r>
    </w:p>
  </w:endnote>
  <w:endnote w:type="continuationSeparator" w:id="0">
    <w:p w14:paraId="1756CE02" w14:textId="77777777" w:rsidR="000C620B" w:rsidRDefault="000C620B" w:rsidP="008C0ABF">
      <w:pPr>
        <w:spacing w:after="0" w:line="240" w:lineRule="auto"/>
      </w:pPr>
      <w:r>
        <w:continuationSeparator/>
      </w:r>
    </w:p>
  </w:endnote>
  <w:endnote w:type="continuationNotice" w:id="1">
    <w:p w14:paraId="7ADFB9F8" w14:textId="77777777" w:rsidR="000C620B" w:rsidRDefault="000C62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909928"/>
      <w:docPartObj>
        <w:docPartGallery w:val="Page Numbers (Bottom of Page)"/>
        <w:docPartUnique/>
      </w:docPartObj>
    </w:sdtPr>
    <w:sdtEndPr/>
    <w:sdtContent>
      <w:p w14:paraId="2BFF9E94" w14:textId="77777777" w:rsidR="008C0ABF" w:rsidRDefault="008C0ABF">
        <w:pPr>
          <w:pStyle w:val="Footer"/>
        </w:pPr>
        <w:r>
          <w:rPr>
            <w:noProof/>
          </w:rPr>
          <mc:AlternateContent>
            <mc:Choice Requires="wps">
              <w:drawing>
                <wp:anchor distT="0" distB="0" distL="114300" distR="114300" simplePos="0" relativeHeight="251658240" behindDoc="0" locked="0" layoutInCell="1" allowOverlap="1" wp14:anchorId="452A9D39" wp14:editId="0EDE7C76">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48AE9FFE" w14:textId="77777777" w:rsidR="008C0ABF" w:rsidRDefault="008C0AB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52A9D39" id="Rechthoek 1" o:spid="_x0000_s1029"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48AE9FFE" w14:textId="77777777" w:rsidR="008C0ABF" w:rsidRDefault="008C0AB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BBA0F" w14:textId="77777777" w:rsidR="000C620B" w:rsidRDefault="000C620B" w:rsidP="008C0ABF">
      <w:pPr>
        <w:spacing w:after="0" w:line="240" w:lineRule="auto"/>
      </w:pPr>
      <w:r>
        <w:separator/>
      </w:r>
    </w:p>
  </w:footnote>
  <w:footnote w:type="continuationSeparator" w:id="0">
    <w:p w14:paraId="2776B27E" w14:textId="77777777" w:rsidR="000C620B" w:rsidRDefault="000C620B" w:rsidP="008C0ABF">
      <w:pPr>
        <w:spacing w:after="0" w:line="240" w:lineRule="auto"/>
      </w:pPr>
      <w:r>
        <w:continuationSeparator/>
      </w:r>
    </w:p>
  </w:footnote>
  <w:footnote w:type="continuationNotice" w:id="1">
    <w:p w14:paraId="150960BB" w14:textId="77777777" w:rsidR="000C620B" w:rsidRDefault="000C62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A14"/>
    <w:multiLevelType w:val="hybridMultilevel"/>
    <w:tmpl w:val="E946BD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DB5AED"/>
    <w:multiLevelType w:val="hybridMultilevel"/>
    <w:tmpl w:val="2424D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315CE"/>
    <w:multiLevelType w:val="hybridMultilevel"/>
    <w:tmpl w:val="1A94E49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1D5BD7"/>
    <w:multiLevelType w:val="hybridMultilevel"/>
    <w:tmpl w:val="16C837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D9B27E2"/>
    <w:multiLevelType w:val="hybridMultilevel"/>
    <w:tmpl w:val="74660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E0735"/>
    <w:multiLevelType w:val="hybridMultilevel"/>
    <w:tmpl w:val="83B059C0"/>
    <w:lvl w:ilvl="0" w:tplc="D48ECCB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F5221A3"/>
    <w:multiLevelType w:val="hybridMultilevel"/>
    <w:tmpl w:val="6ADC19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7F57829"/>
    <w:multiLevelType w:val="hybridMultilevel"/>
    <w:tmpl w:val="0AB2C1C6"/>
    <w:lvl w:ilvl="0" w:tplc="29004D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1C638B"/>
    <w:multiLevelType w:val="hybridMultilevel"/>
    <w:tmpl w:val="09BCD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B32760"/>
    <w:multiLevelType w:val="hybridMultilevel"/>
    <w:tmpl w:val="6E2E4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C57835"/>
    <w:multiLevelType w:val="hybridMultilevel"/>
    <w:tmpl w:val="D17866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5651568">
    <w:abstractNumId w:val="2"/>
  </w:num>
  <w:num w:numId="2" w16cid:durableId="1099134254">
    <w:abstractNumId w:val="5"/>
  </w:num>
  <w:num w:numId="3" w16cid:durableId="1314070003">
    <w:abstractNumId w:val="4"/>
  </w:num>
  <w:num w:numId="4" w16cid:durableId="1660839013">
    <w:abstractNumId w:val="1"/>
  </w:num>
  <w:num w:numId="5" w16cid:durableId="629747630">
    <w:abstractNumId w:val="7"/>
  </w:num>
  <w:num w:numId="6" w16cid:durableId="1090195982">
    <w:abstractNumId w:val="8"/>
  </w:num>
  <w:num w:numId="7" w16cid:durableId="338780162">
    <w:abstractNumId w:val="6"/>
  </w:num>
  <w:num w:numId="8" w16cid:durableId="2146120644">
    <w:abstractNumId w:val="10"/>
  </w:num>
  <w:num w:numId="9" w16cid:durableId="377054985">
    <w:abstractNumId w:val="3"/>
  </w:num>
  <w:num w:numId="10" w16cid:durableId="310986755">
    <w:abstractNumId w:val="9"/>
  </w:num>
  <w:num w:numId="11" w16cid:durableId="135222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D43"/>
    <w:rsid w:val="00000AD1"/>
    <w:rsid w:val="00000C79"/>
    <w:rsid w:val="00000C9E"/>
    <w:rsid w:val="00004A2A"/>
    <w:rsid w:val="000061F3"/>
    <w:rsid w:val="000069E9"/>
    <w:rsid w:val="000075D3"/>
    <w:rsid w:val="000079B9"/>
    <w:rsid w:val="00010481"/>
    <w:rsid w:val="00010A91"/>
    <w:rsid w:val="00010E4A"/>
    <w:rsid w:val="0001206C"/>
    <w:rsid w:val="00015CE7"/>
    <w:rsid w:val="00016626"/>
    <w:rsid w:val="00020A89"/>
    <w:rsid w:val="0002120F"/>
    <w:rsid w:val="0002233F"/>
    <w:rsid w:val="000223B4"/>
    <w:rsid w:val="000232C4"/>
    <w:rsid w:val="00023AF9"/>
    <w:rsid w:val="00024919"/>
    <w:rsid w:val="00024DBC"/>
    <w:rsid w:val="00025DF4"/>
    <w:rsid w:val="00026477"/>
    <w:rsid w:val="00026D2F"/>
    <w:rsid w:val="00026D50"/>
    <w:rsid w:val="000274AC"/>
    <w:rsid w:val="00030B64"/>
    <w:rsid w:val="0003103B"/>
    <w:rsid w:val="00031102"/>
    <w:rsid w:val="00031121"/>
    <w:rsid w:val="00031219"/>
    <w:rsid w:val="00032A3F"/>
    <w:rsid w:val="00032D37"/>
    <w:rsid w:val="00034603"/>
    <w:rsid w:val="0003498D"/>
    <w:rsid w:val="0003521A"/>
    <w:rsid w:val="0003552D"/>
    <w:rsid w:val="00035BD9"/>
    <w:rsid w:val="00035F7A"/>
    <w:rsid w:val="00036364"/>
    <w:rsid w:val="0003652B"/>
    <w:rsid w:val="00041857"/>
    <w:rsid w:val="00041C84"/>
    <w:rsid w:val="000421DD"/>
    <w:rsid w:val="00042D61"/>
    <w:rsid w:val="00044372"/>
    <w:rsid w:val="00044EA8"/>
    <w:rsid w:val="000479DD"/>
    <w:rsid w:val="0005110C"/>
    <w:rsid w:val="000519AD"/>
    <w:rsid w:val="00051E90"/>
    <w:rsid w:val="00055D74"/>
    <w:rsid w:val="00056050"/>
    <w:rsid w:val="000607D9"/>
    <w:rsid w:val="000618A6"/>
    <w:rsid w:val="00061DD9"/>
    <w:rsid w:val="000644B2"/>
    <w:rsid w:val="0006565B"/>
    <w:rsid w:val="00065D88"/>
    <w:rsid w:val="0006669C"/>
    <w:rsid w:val="00067029"/>
    <w:rsid w:val="00071831"/>
    <w:rsid w:val="0007213D"/>
    <w:rsid w:val="00073245"/>
    <w:rsid w:val="00074A5B"/>
    <w:rsid w:val="00080509"/>
    <w:rsid w:val="00083701"/>
    <w:rsid w:val="000844C8"/>
    <w:rsid w:val="00085793"/>
    <w:rsid w:val="00086462"/>
    <w:rsid w:val="00087432"/>
    <w:rsid w:val="00090DB3"/>
    <w:rsid w:val="00090F4C"/>
    <w:rsid w:val="000915EC"/>
    <w:rsid w:val="0009201F"/>
    <w:rsid w:val="00094C16"/>
    <w:rsid w:val="00095170"/>
    <w:rsid w:val="00096A44"/>
    <w:rsid w:val="000978B0"/>
    <w:rsid w:val="000A0587"/>
    <w:rsid w:val="000A0629"/>
    <w:rsid w:val="000A0705"/>
    <w:rsid w:val="000A1170"/>
    <w:rsid w:val="000A184B"/>
    <w:rsid w:val="000A58A9"/>
    <w:rsid w:val="000A6279"/>
    <w:rsid w:val="000B0362"/>
    <w:rsid w:val="000B1B3B"/>
    <w:rsid w:val="000B32FA"/>
    <w:rsid w:val="000B5911"/>
    <w:rsid w:val="000B720E"/>
    <w:rsid w:val="000C05F6"/>
    <w:rsid w:val="000C1987"/>
    <w:rsid w:val="000C288D"/>
    <w:rsid w:val="000C3672"/>
    <w:rsid w:val="000C4505"/>
    <w:rsid w:val="000C620B"/>
    <w:rsid w:val="000C6C51"/>
    <w:rsid w:val="000C7971"/>
    <w:rsid w:val="000D02F3"/>
    <w:rsid w:val="000D1A1F"/>
    <w:rsid w:val="000D1BAF"/>
    <w:rsid w:val="000D2507"/>
    <w:rsid w:val="000D2C4B"/>
    <w:rsid w:val="000D44CF"/>
    <w:rsid w:val="000D55CF"/>
    <w:rsid w:val="000D7D4C"/>
    <w:rsid w:val="000E1198"/>
    <w:rsid w:val="000E1E07"/>
    <w:rsid w:val="000E2253"/>
    <w:rsid w:val="000E2834"/>
    <w:rsid w:val="000E3F6F"/>
    <w:rsid w:val="000E7178"/>
    <w:rsid w:val="000F0E62"/>
    <w:rsid w:val="000F15A5"/>
    <w:rsid w:val="000F2B22"/>
    <w:rsid w:val="000F3AD5"/>
    <w:rsid w:val="000F3D42"/>
    <w:rsid w:val="000F5D67"/>
    <w:rsid w:val="0010111A"/>
    <w:rsid w:val="00101186"/>
    <w:rsid w:val="0010168B"/>
    <w:rsid w:val="001017A5"/>
    <w:rsid w:val="00101F3E"/>
    <w:rsid w:val="00102C41"/>
    <w:rsid w:val="00103C83"/>
    <w:rsid w:val="00103FC4"/>
    <w:rsid w:val="001057B9"/>
    <w:rsid w:val="00106CC4"/>
    <w:rsid w:val="00112214"/>
    <w:rsid w:val="00113491"/>
    <w:rsid w:val="00117491"/>
    <w:rsid w:val="00117C96"/>
    <w:rsid w:val="00120408"/>
    <w:rsid w:val="00122EBF"/>
    <w:rsid w:val="0012385B"/>
    <w:rsid w:val="00123F3F"/>
    <w:rsid w:val="0012404E"/>
    <w:rsid w:val="00124C5D"/>
    <w:rsid w:val="0012564B"/>
    <w:rsid w:val="001256B5"/>
    <w:rsid w:val="0012609C"/>
    <w:rsid w:val="00131892"/>
    <w:rsid w:val="00133851"/>
    <w:rsid w:val="00133A7B"/>
    <w:rsid w:val="00135BC4"/>
    <w:rsid w:val="001365C7"/>
    <w:rsid w:val="00137519"/>
    <w:rsid w:val="00140FE8"/>
    <w:rsid w:val="00141754"/>
    <w:rsid w:val="001422DA"/>
    <w:rsid w:val="00142F30"/>
    <w:rsid w:val="001436A3"/>
    <w:rsid w:val="0014374E"/>
    <w:rsid w:val="0014618C"/>
    <w:rsid w:val="00151EFE"/>
    <w:rsid w:val="00152770"/>
    <w:rsid w:val="001536B4"/>
    <w:rsid w:val="0015421B"/>
    <w:rsid w:val="00160ACD"/>
    <w:rsid w:val="00160D36"/>
    <w:rsid w:val="00161EF3"/>
    <w:rsid w:val="00163AE7"/>
    <w:rsid w:val="001652A3"/>
    <w:rsid w:val="00165D03"/>
    <w:rsid w:val="00166EF3"/>
    <w:rsid w:val="001704B7"/>
    <w:rsid w:val="001709C6"/>
    <w:rsid w:val="001717F8"/>
    <w:rsid w:val="00171B36"/>
    <w:rsid w:val="0017467C"/>
    <w:rsid w:val="0017704F"/>
    <w:rsid w:val="00177E45"/>
    <w:rsid w:val="00180E81"/>
    <w:rsid w:val="00181D6D"/>
    <w:rsid w:val="00182041"/>
    <w:rsid w:val="0018254F"/>
    <w:rsid w:val="00182F6E"/>
    <w:rsid w:val="00183680"/>
    <w:rsid w:val="001838B4"/>
    <w:rsid w:val="00184CAD"/>
    <w:rsid w:val="00186019"/>
    <w:rsid w:val="001925B9"/>
    <w:rsid w:val="00193441"/>
    <w:rsid w:val="001939F0"/>
    <w:rsid w:val="00193DDC"/>
    <w:rsid w:val="00196C07"/>
    <w:rsid w:val="00197333"/>
    <w:rsid w:val="001A0F21"/>
    <w:rsid w:val="001A1C08"/>
    <w:rsid w:val="001A2267"/>
    <w:rsid w:val="001A2D70"/>
    <w:rsid w:val="001A615B"/>
    <w:rsid w:val="001A693E"/>
    <w:rsid w:val="001B133B"/>
    <w:rsid w:val="001B1BBF"/>
    <w:rsid w:val="001B22BB"/>
    <w:rsid w:val="001B349B"/>
    <w:rsid w:val="001B3C51"/>
    <w:rsid w:val="001B3EC8"/>
    <w:rsid w:val="001B4257"/>
    <w:rsid w:val="001C1F22"/>
    <w:rsid w:val="001C268A"/>
    <w:rsid w:val="001C3F35"/>
    <w:rsid w:val="001C408B"/>
    <w:rsid w:val="001C6760"/>
    <w:rsid w:val="001C6A5F"/>
    <w:rsid w:val="001C7F3C"/>
    <w:rsid w:val="001D17C3"/>
    <w:rsid w:val="001D2D5B"/>
    <w:rsid w:val="001D2DB5"/>
    <w:rsid w:val="001D3774"/>
    <w:rsid w:val="001D3E50"/>
    <w:rsid w:val="001D60FB"/>
    <w:rsid w:val="001D73BA"/>
    <w:rsid w:val="001D743A"/>
    <w:rsid w:val="001E2E34"/>
    <w:rsid w:val="001E3547"/>
    <w:rsid w:val="001E39C0"/>
    <w:rsid w:val="001E47F1"/>
    <w:rsid w:val="001E4DD0"/>
    <w:rsid w:val="001E658E"/>
    <w:rsid w:val="001E66B7"/>
    <w:rsid w:val="001F04B6"/>
    <w:rsid w:val="001F06CF"/>
    <w:rsid w:val="001F0BAD"/>
    <w:rsid w:val="001F1C27"/>
    <w:rsid w:val="001F253A"/>
    <w:rsid w:val="001F430D"/>
    <w:rsid w:val="001F6E55"/>
    <w:rsid w:val="0020076D"/>
    <w:rsid w:val="00200949"/>
    <w:rsid w:val="002010D9"/>
    <w:rsid w:val="002016A1"/>
    <w:rsid w:val="002027E9"/>
    <w:rsid w:val="002034FE"/>
    <w:rsid w:val="002039AB"/>
    <w:rsid w:val="0020444E"/>
    <w:rsid w:val="002047B2"/>
    <w:rsid w:val="00210737"/>
    <w:rsid w:val="00211B70"/>
    <w:rsid w:val="00213302"/>
    <w:rsid w:val="002151F4"/>
    <w:rsid w:val="00216916"/>
    <w:rsid w:val="002173D6"/>
    <w:rsid w:val="00221436"/>
    <w:rsid w:val="00222FE4"/>
    <w:rsid w:val="0022402D"/>
    <w:rsid w:val="00224806"/>
    <w:rsid w:val="00226242"/>
    <w:rsid w:val="00226340"/>
    <w:rsid w:val="00226A42"/>
    <w:rsid w:val="002323A5"/>
    <w:rsid w:val="002323AA"/>
    <w:rsid w:val="002327FF"/>
    <w:rsid w:val="00234F4A"/>
    <w:rsid w:val="0023513B"/>
    <w:rsid w:val="002351FD"/>
    <w:rsid w:val="00235E9B"/>
    <w:rsid w:val="00236D2E"/>
    <w:rsid w:val="00236F07"/>
    <w:rsid w:val="002408A6"/>
    <w:rsid w:val="00240BFE"/>
    <w:rsid w:val="00244379"/>
    <w:rsid w:val="00244BB7"/>
    <w:rsid w:val="00246DA9"/>
    <w:rsid w:val="00247650"/>
    <w:rsid w:val="00247EAA"/>
    <w:rsid w:val="00250315"/>
    <w:rsid w:val="002508E5"/>
    <w:rsid w:val="00250B9D"/>
    <w:rsid w:val="002521FD"/>
    <w:rsid w:val="002547D9"/>
    <w:rsid w:val="00255401"/>
    <w:rsid w:val="002568B3"/>
    <w:rsid w:val="00260916"/>
    <w:rsid w:val="00260C75"/>
    <w:rsid w:val="00260CFD"/>
    <w:rsid w:val="002611C7"/>
    <w:rsid w:val="00267568"/>
    <w:rsid w:val="00267572"/>
    <w:rsid w:val="00267BEE"/>
    <w:rsid w:val="00271BB1"/>
    <w:rsid w:val="00271F65"/>
    <w:rsid w:val="00271FF3"/>
    <w:rsid w:val="00272269"/>
    <w:rsid w:val="0027321A"/>
    <w:rsid w:val="002737A8"/>
    <w:rsid w:val="002741AD"/>
    <w:rsid w:val="002750DD"/>
    <w:rsid w:val="00276F7F"/>
    <w:rsid w:val="00277348"/>
    <w:rsid w:val="00280B14"/>
    <w:rsid w:val="00280C3C"/>
    <w:rsid w:val="00280FD7"/>
    <w:rsid w:val="00282186"/>
    <w:rsid w:val="002826BC"/>
    <w:rsid w:val="00284EF3"/>
    <w:rsid w:val="00285C0F"/>
    <w:rsid w:val="00285FAE"/>
    <w:rsid w:val="00286007"/>
    <w:rsid w:val="00287954"/>
    <w:rsid w:val="00290228"/>
    <w:rsid w:val="00290C6E"/>
    <w:rsid w:val="002941DC"/>
    <w:rsid w:val="002944AB"/>
    <w:rsid w:val="00295653"/>
    <w:rsid w:val="00295CBB"/>
    <w:rsid w:val="00296311"/>
    <w:rsid w:val="00296315"/>
    <w:rsid w:val="00296C0A"/>
    <w:rsid w:val="0029779E"/>
    <w:rsid w:val="00297DAD"/>
    <w:rsid w:val="002A367F"/>
    <w:rsid w:val="002A3BFA"/>
    <w:rsid w:val="002A5C1C"/>
    <w:rsid w:val="002A63D6"/>
    <w:rsid w:val="002A7439"/>
    <w:rsid w:val="002B13EA"/>
    <w:rsid w:val="002B1CF5"/>
    <w:rsid w:val="002B5563"/>
    <w:rsid w:val="002B5892"/>
    <w:rsid w:val="002B780E"/>
    <w:rsid w:val="002C0586"/>
    <w:rsid w:val="002C2A22"/>
    <w:rsid w:val="002C4988"/>
    <w:rsid w:val="002C742C"/>
    <w:rsid w:val="002D07B1"/>
    <w:rsid w:val="002D10CE"/>
    <w:rsid w:val="002D1136"/>
    <w:rsid w:val="002D3F26"/>
    <w:rsid w:val="002D4E83"/>
    <w:rsid w:val="002D6AE8"/>
    <w:rsid w:val="002D6E37"/>
    <w:rsid w:val="002D76DB"/>
    <w:rsid w:val="002D779E"/>
    <w:rsid w:val="002D7BCD"/>
    <w:rsid w:val="002E1E04"/>
    <w:rsid w:val="002E28FB"/>
    <w:rsid w:val="002E32C2"/>
    <w:rsid w:val="002E6425"/>
    <w:rsid w:val="002F03D7"/>
    <w:rsid w:val="002F163D"/>
    <w:rsid w:val="002F193B"/>
    <w:rsid w:val="002F26D4"/>
    <w:rsid w:val="002F2FA6"/>
    <w:rsid w:val="002F46E7"/>
    <w:rsid w:val="002F5AF1"/>
    <w:rsid w:val="002F6385"/>
    <w:rsid w:val="002F6DD0"/>
    <w:rsid w:val="003002CB"/>
    <w:rsid w:val="00301C10"/>
    <w:rsid w:val="00310418"/>
    <w:rsid w:val="00310E2A"/>
    <w:rsid w:val="003110A8"/>
    <w:rsid w:val="00312415"/>
    <w:rsid w:val="00312A01"/>
    <w:rsid w:val="003140EA"/>
    <w:rsid w:val="00315C85"/>
    <w:rsid w:val="00316BDD"/>
    <w:rsid w:val="003175E1"/>
    <w:rsid w:val="003215A3"/>
    <w:rsid w:val="00321E16"/>
    <w:rsid w:val="003276FB"/>
    <w:rsid w:val="00327DEC"/>
    <w:rsid w:val="00330072"/>
    <w:rsid w:val="00330FCC"/>
    <w:rsid w:val="00331428"/>
    <w:rsid w:val="00331E93"/>
    <w:rsid w:val="003334F5"/>
    <w:rsid w:val="003338F4"/>
    <w:rsid w:val="00333D70"/>
    <w:rsid w:val="003342DA"/>
    <w:rsid w:val="00334981"/>
    <w:rsid w:val="00334DB8"/>
    <w:rsid w:val="0033618C"/>
    <w:rsid w:val="003361C0"/>
    <w:rsid w:val="00337D54"/>
    <w:rsid w:val="00337DC6"/>
    <w:rsid w:val="003409E5"/>
    <w:rsid w:val="00341B84"/>
    <w:rsid w:val="00341DF6"/>
    <w:rsid w:val="0034287F"/>
    <w:rsid w:val="00343ABB"/>
    <w:rsid w:val="003460DB"/>
    <w:rsid w:val="003465C6"/>
    <w:rsid w:val="00346FFA"/>
    <w:rsid w:val="00350272"/>
    <w:rsid w:val="00351342"/>
    <w:rsid w:val="00351359"/>
    <w:rsid w:val="0035372C"/>
    <w:rsid w:val="00354FE8"/>
    <w:rsid w:val="00355F82"/>
    <w:rsid w:val="00356F27"/>
    <w:rsid w:val="00361CCC"/>
    <w:rsid w:val="00362023"/>
    <w:rsid w:val="00362D03"/>
    <w:rsid w:val="003634FF"/>
    <w:rsid w:val="00363E07"/>
    <w:rsid w:val="00363EB6"/>
    <w:rsid w:val="00364295"/>
    <w:rsid w:val="00364F14"/>
    <w:rsid w:val="00367738"/>
    <w:rsid w:val="003712F7"/>
    <w:rsid w:val="00373972"/>
    <w:rsid w:val="0037541E"/>
    <w:rsid w:val="003812AE"/>
    <w:rsid w:val="003820BF"/>
    <w:rsid w:val="00383B2D"/>
    <w:rsid w:val="003851CE"/>
    <w:rsid w:val="0038563C"/>
    <w:rsid w:val="003858A0"/>
    <w:rsid w:val="0038756D"/>
    <w:rsid w:val="003876B0"/>
    <w:rsid w:val="00392337"/>
    <w:rsid w:val="00394534"/>
    <w:rsid w:val="0039590E"/>
    <w:rsid w:val="00395EDC"/>
    <w:rsid w:val="003960E5"/>
    <w:rsid w:val="00396C38"/>
    <w:rsid w:val="003A25C2"/>
    <w:rsid w:val="003A2C3F"/>
    <w:rsid w:val="003A30C9"/>
    <w:rsid w:val="003A42D2"/>
    <w:rsid w:val="003A6376"/>
    <w:rsid w:val="003B3835"/>
    <w:rsid w:val="003B4420"/>
    <w:rsid w:val="003B49D3"/>
    <w:rsid w:val="003B4A70"/>
    <w:rsid w:val="003C15C5"/>
    <w:rsid w:val="003C76A8"/>
    <w:rsid w:val="003C78B7"/>
    <w:rsid w:val="003D0256"/>
    <w:rsid w:val="003D1DEF"/>
    <w:rsid w:val="003D2411"/>
    <w:rsid w:val="003D3AC3"/>
    <w:rsid w:val="003D5649"/>
    <w:rsid w:val="003D6F69"/>
    <w:rsid w:val="003E230A"/>
    <w:rsid w:val="003E23BF"/>
    <w:rsid w:val="003E40B0"/>
    <w:rsid w:val="003E410C"/>
    <w:rsid w:val="003E4C42"/>
    <w:rsid w:val="003E505F"/>
    <w:rsid w:val="003E55C5"/>
    <w:rsid w:val="003E5F04"/>
    <w:rsid w:val="003F04B9"/>
    <w:rsid w:val="003F0A2A"/>
    <w:rsid w:val="003F1A15"/>
    <w:rsid w:val="003F330E"/>
    <w:rsid w:val="003F40B2"/>
    <w:rsid w:val="003F5276"/>
    <w:rsid w:val="003F6603"/>
    <w:rsid w:val="003F6933"/>
    <w:rsid w:val="003F7894"/>
    <w:rsid w:val="003F7BF3"/>
    <w:rsid w:val="0040030E"/>
    <w:rsid w:val="0040294C"/>
    <w:rsid w:val="00403268"/>
    <w:rsid w:val="004042E7"/>
    <w:rsid w:val="00407ADC"/>
    <w:rsid w:val="0041032B"/>
    <w:rsid w:val="0041080B"/>
    <w:rsid w:val="00410BCA"/>
    <w:rsid w:val="004131ED"/>
    <w:rsid w:val="00413B52"/>
    <w:rsid w:val="00414B8E"/>
    <w:rsid w:val="004152A2"/>
    <w:rsid w:val="00417AF8"/>
    <w:rsid w:val="00417BFD"/>
    <w:rsid w:val="0042002A"/>
    <w:rsid w:val="00421939"/>
    <w:rsid w:val="0042454C"/>
    <w:rsid w:val="00424EAE"/>
    <w:rsid w:val="004271A3"/>
    <w:rsid w:val="004277AA"/>
    <w:rsid w:val="00427E56"/>
    <w:rsid w:val="004352BF"/>
    <w:rsid w:val="0043717A"/>
    <w:rsid w:val="004374E2"/>
    <w:rsid w:val="00437EE0"/>
    <w:rsid w:val="004414DE"/>
    <w:rsid w:val="004417A3"/>
    <w:rsid w:val="004508C5"/>
    <w:rsid w:val="00450D51"/>
    <w:rsid w:val="004554BA"/>
    <w:rsid w:val="00456C37"/>
    <w:rsid w:val="00456DA1"/>
    <w:rsid w:val="00460505"/>
    <w:rsid w:val="00461604"/>
    <w:rsid w:val="00461843"/>
    <w:rsid w:val="00461C3C"/>
    <w:rsid w:val="00463DED"/>
    <w:rsid w:val="00463F57"/>
    <w:rsid w:val="0046713F"/>
    <w:rsid w:val="0047242C"/>
    <w:rsid w:val="00474160"/>
    <w:rsid w:val="0047465A"/>
    <w:rsid w:val="00474B15"/>
    <w:rsid w:val="00475705"/>
    <w:rsid w:val="00476A62"/>
    <w:rsid w:val="00477881"/>
    <w:rsid w:val="00481DBA"/>
    <w:rsid w:val="004825E3"/>
    <w:rsid w:val="004831F6"/>
    <w:rsid w:val="004841A7"/>
    <w:rsid w:val="00484BC5"/>
    <w:rsid w:val="0048552B"/>
    <w:rsid w:val="00486565"/>
    <w:rsid w:val="00490657"/>
    <w:rsid w:val="004930BD"/>
    <w:rsid w:val="004931E8"/>
    <w:rsid w:val="004953CD"/>
    <w:rsid w:val="00496017"/>
    <w:rsid w:val="004A316F"/>
    <w:rsid w:val="004A3A30"/>
    <w:rsid w:val="004A58C1"/>
    <w:rsid w:val="004A6C40"/>
    <w:rsid w:val="004A7A30"/>
    <w:rsid w:val="004B19BC"/>
    <w:rsid w:val="004B1F6B"/>
    <w:rsid w:val="004B35D8"/>
    <w:rsid w:val="004B5070"/>
    <w:rsid w:val="004B55E0"/>
    <w:rsid w:val="004C1435"/>
    <w:rsid w:val="004C17DF"/>
    <w:rsid w:val="004C3F7F"/>
    <w:rsid w:val="004C51C3"/>
    <w:rsid w:val="004C539D"/>
    <w:rsid w:val="004C5503"/>
    <w:rsid w:val="004C659E"/>
    <w:rsid w:val="004C6C71"/>
    <w:rsid w:val="004C7720"/>
    <w:rsid w:val="004D1116"/>
    <w:rsid w:val="004D1AFC"/>
    <w:rsid w:val="004D2009"/>
    <w:rsid w:val="004D201B"/>
    <w:rsid w:val="004D2F0C"/>
    <w:rsid w:val="004D3DFD"/>
    <w:rsid w:val="004D492A"/>
    <w:rsid w:val="004D51B3"/>
    <w:rsid w:val="004D5E90"/>
    <w:rsid w:val="004D78E8"/>
    <w:rsid w:val="004E0B9B"/>
    <w:rsid w:val="004E3178"/>
    <w:rsid w:val="004E3866"/>
    <w:rsid w:val="004E43FF"/>
    <w:rsid w:val="004E5396"/>
    <w:rsid w:val="004E57D7"/>
    <w:rsid w:val="004E5C15"/>
    <w:rsid w:val="004E6BD2"/>
    <w:rsid w:val="004F08F3"/>
    <w:rsid w:val="004F0E45"/>
    <w:rsid w:val="004F23EB"/>
    <w:rsid w:val="004F2C61"/>
    <w:rsid w:val="004F3705"/>
    <w:rsid w:val="004F378E"/>
    <w:rsid w:val="004F4AA9"/>
    <w:rsid w:val="004F6139"/>
    <w:rsid w:val="004F6942"/>
    <w:rsid w:val="004F6C0E"/>
    <w:rsid w:val="005003FA"/>
    <w:rsid w:val="00501FA2"/>
    <w:rsid w:val="00502227"/>
    <w:rsid w:val="005023D1"/>
    <w:rsid w:val="0050583F"/>
    <w:rsid w:val="00506FBD"/>
    <w:rsid w:val="005071FE"/>
    <w:rsid w:val="0051082E"/>
    <w:rsid w:val="0051217C"/>
    <w:rsid w:val="005145BC"/>
    <w:rsid w:val="00514859"/>
    <w:rsid w:val="0051514A"/>
    <w:rsid w:val="005153D3"/>
    <w:rsid w:val="00517BAC"/>
    <w:rsid w:val="00517F13"/>
    <w:rsid w:val="00520D04"/>
    <w:rsid w:val="00523EFC"/>
    <w:rsid w:val="00525D47"/>
    <w:rsid w:val="00530C63"/>
    <w:rsid w:val="00530EDB"/>
    <w:rsid w:val="00532009"/>
    <w:rsid w:val="00532741"/>
    <w:rsid w:val="00532E17"/>
    <w:rsid w:val="0053432A"/>
    <w:rsid w:val="00534597"/>
    <w:rsid w:val="00535707"/>
    <w:rsid w:val="00540523"/>
    <w:rsid w:val="005411EA"/>
    <w:rsid w:val="00542757"/>
    <w:rsid w:val="00543211"/>
    <w:rsid w:val="005433B8"/>
    <w:rsid w:val="005442FA"/>
    <w:rsid w:val="005449BA"/>
    <w:rsid w:val="005463EA"/>
    <w:rsid w:val="005465B5"/>
    <w:rsid w:val="00547EFC"/>
    <w:rsid w:val="0055021A"/>
    <w:rsid w:val="00551206"/>
    <w:rsid w:val="00551C03"/>
    <w:rsid w:val="00552B7C"/>
    <w:rsid w:val="00554547"/>
    <w:rsid w:val="00555809"/>
    <w:rsid w:val="00557543"/>
    <w:rsid w:val="00560D00"/>
    <w:rsid w:val="0056119C"/>
    <w:rsid w:val="00562241"/>
    <w:rsid w:val="005623BE"/>
    <w:rsid w:val="00563BDF"/>
    <w:rsid w:val="0056438C"/>
    <w:rsid w:val="00565C09"/>
    <w:rsid w:val="00567DD7"/>
    <w:rsid w:val="005702A3"/>
    <w:rsid w:val="00571E95"/>
    <w:rsid w:val="0057232E"/>
    <w:rsid w:val="00572749"/>
    <w:rsid w:val="00573F55"/>
    <w:rsid w:val="00573FD3"/>
    <w:rsid w:val="005759BD"/>
    <w:rsid w:val="00575D9C"/>
    <w:rsid w:val="0058060A"/>
    <w:rsid w:val="0058363C"/>
    <w:rsid w:val="00586B95"/>
    <w:rsid w:val="00591B2D"/>
    <w:rsid w:val="005924CA"/>
    <w:rsid w:val="00593288"/>
    <w:rsid w:val="00593BEE"/>
    <w:rsid w:val="005940A7"/>
    <w:rsid w:val="00594392"/>
    <w:rsid w:val="005955D5"/>
    <w:rsid w:val="00595AD7"/>
    <w:rsid w:val="00595CC7"/>
    <w:rsid w:val="005960E8"/>
    <w:rsid w:val="00597502"/>
    <w:rsid w:val="00597594"/>
    <w:rsid w:val="00597CFD"/>
    <w:rsid w:val="005A0A3A"/>
    <w:rsid w:val="005A1CD2"/>
    <w:rsid w:val="005A2A9D"/>
    <w:rsid w:val="005A719F"/>
    <w:rsid w:val="005A7830"/>
    <w:rsid w:val="005B1AFE"/>
    <w:rsid w:val="005B2A72"/>
    <w:rsid w:val="005B5333"/>
    <w:rsid w:val="005B56C0"/>
    <w:rsid w:val="005B5F38"/>
    <w:rsid w:val="005B6FC6"/>
    <w:rsid w:val="005C1C56"/>
    <w:rsid w:val="005C1F2A"/>
    <w:rsid w:val="005C2E0D"/>
    <w:rsid w:val="005C2EFC"/>
    <w:rsid w:val="005C36C5"/>
    <w:rsid w:val="005C5F53"/>
    <w:rsid w:val="005C63B0"/>
    <w:rsid w:val="005C77C0"/>
    <w:rsid w:val="005D0E99"/>
    <w:rsid w:val="005D2D94"/>
    <w:rsid w:val="005D342B"/>
    <w:rsid w:val="005D42B8"/>
    <w:rsid w:val="005D542F"/>
    <w:rsid w:val="005D6599"/>
    <w:rsid w:val="005E1C44"/>
    <w:rsid w:val="005E4F09"/>
    <w:rsid w:val="005E633E"/>
    <w:rsid w:val="005E690F"/>
    <w:rsid w:val="005E7E34"/>
    <w:rsid w:val="005F1157"/>
    <w:rsid w:val="005F11BA"/>
    <w:rsid w:val="005F3898"/>
    <w:rsid w:val="005F48F0"/>
    <w:rsid w:val="005F64EF"/>
    <w:rsid w:val="00600B0D"/>
    <w:rsid w:val="00600EF4"/>
    <w:rsid w:val="006061D3"/>
    <w:rsid w:val="006068DC"/>
    <w:rsid w:val="00606B48"/>
    <w:rsid w:val="00607050"/>
    <w:rsid w:val="006077D8"/>
    <w:rsid w:val="00607D58"/>
    <w:rsid w:val="0061131F"/>
    <w:rsid w:val="00613FDA"/>
    <w:rsid w:val="00614C64"/>
    <w:rsid w:val="0061644C"/>
    <w:rsid w:val="0061730A"/>
    <w:rsid w:val="00620BE6"/>
    <w:rsid w:val="00623F1E"/>
    <w:rsid w:val="00624EC3"/>
    <w:rsid w:val="0062621D"/>
    <w:rsid w:val="0062660E"/>
    <w:rsid w:val="006271C7"/>
    <w:rsid w:val="00630373"/>
    <w:rsid w:val="006318A4"/>
    <w:rsid w:val="0063300B"/>
    <w:rsid w:val="006336BF"/>
    <w:rsid w:val="00634083"/>
    <w:rsid w:val="00636ACC"/>
    <w:rsid w:val="006379D4"/>
    <w:rsid w:val="00640C8D"/>
    <w:rsid w:val="00642D85"/>
    <w:rsid w:val="006445F5"/>
    <w:rsid w:val="0064475E"/>
    <w:rsid w:val="00644C95"/>
    <w:rsid w:val="0065007D"/>
    <w:rsid w:val="0065047F"/>
    <w:rsid w:val="00650AE5"/>
    <w:rsid w:val="0065162C"/>
    <w:rsid w:val="00653562"/>
    <w:rsid w:val="00653C8C"/>
    <w:rsid w:val="00653E64"/>
    <w:rsid w:val="00653EA2"/>
    <w:rsid w:val="006549B9"/>
    <w:rsid w:val="00657961"/>
    <w:rsid w:val="006603AC"/>
    <w:rsid w:val="00660A92"/>
    <w:rsid w:val="00662163"/>
    <w:rsid w:val="00662E4B"/>
    <w:rsid w:val="00665CCF"/>
    <w:rsid w:val="00671829"/>
    <w:rsid w:val="00672517"/>
    <w:rsid w:val="006767C4"/>
    <w:rsid w:val="00677EAC"/>
    <w:rsid w:val="0068316C"/>
    <w:rsid w:val="00684772"/>
    <w:rsid w:val="006849BD"/>
    <w:rsid w:val="00685142"/>
    <w:rsid w:val="00686209"/>
    <w:rsid w:val="00690432"/>
    <w:rsid w:val="00691FCE"/>
    <w:rsid w:val="00691FD8"/>
    <w:rsid w:val="0069273E"/>
    <w:rsid w:val="006931D9"/>
    <w:rsid w:val="00694D36"/>
    <w:rsid w:val="00695120"/>
    <w:rsid w:val="00695AE2"/>
    <w:rsid w:val="006964AD"/>
    <w:rsid w:val="00696A5C"/>
    <w:rsid w:val="00696AD9"/>
    <w:rsid w:val="006A0A2E"/>
    <w:rsid w:val="006A0BC4"/>
    <w:rsid w:val="006A0CC5"/>
    <w:rsid w:val="006A13AD"/>
    <w:rsid w:val="006A1C37"/>
    <w:rsid w:val="006A4B3E"/>
    <w:rsid w:val="006A746C"/>
    <w:rsid w:val="006A7F46"/>
    <w:rsid w:val="006B03E3"/>
    <w:rsid w:val="006B239A"/>
    <w:rsid w:val="006B368A"/>
    <w:rsid w:val="006B4F78"/>
    <w:rsid w:val="006B6103"/>
    <w:rsid w:val="006B6132"/>
    <w:rsid w:val="006B748B"/>
    <w:rsid w:val="006C3A8D"/>
    <w:rsid w:val="006C5050"/>
    <w:rsid w:val="006C5D01"/>
    <w:rsid w:val="006C73A8"/>
    <w:rsid w:val="006C79B4"/>
    <w:rsid w:val="006D0675"/>
    <w:rsid w:val="006D07E3"/>
    <w:rsid w:val="006D115E"/>
    <w:rsid w:val="006D125C"/>
    <w:rsid w:val="006D1524"/>
    <w:rsid w:val="006D2468"/>
    <w:rsid w:val="006D2A43"/>
    <w:rsid w:val="006D2F0D"/>
    <w:rsid w:val="006D3229"/>
    <w:rsid w:val="006D3F5F"/>
    <w:rsid w:val="006D5263"/>
    <w:rsid w:val="006D6A96"/>
    <w:rsid w:val="006D7632"/>
    <w:rsid w:val="006E1301"/>
    <w:rsid w:val="006E15B1"/>
    <w:rsid w:val="006E31A5"/>
    <w:rsid w:val="006E792B"/>
    <w:rsid w:val="006F2AF1"/>
    <w:rsid w:val="006F3102"/>
    <w:rsid w:val="006F64D5"/>
    <w:rsid w:val="006F6570"/>
    <w:rsid w:val="006F6D72"/>
    <w:rsid w:val="007000CF"/>
    <w:rsid w:val="00704469"/>
    <w:rsid w:val="00704D59"/>
    <w:rsid w:val="007054CB"/>
    <w:rsid w:val="00705E00"/>
    <w:rsid w:val="00705EED"/>
    <w:rsid w:val="007061BB"/>
    <w:rsid w:val="00706340"/>
    <w:rsid w:val="007063F6"/>
    <w:rsid w:val="00706A60"/>
    <w:rsid w:val="00706C10"/>
    <w:rsid w:val="00707AEA"/>
    <w:rsid w:val="0071048A"/>
    <w:rsid w:val="007120AF"/>
    <w:rsid w:val="00714938"/>
    <w:rsid w:val="0071558F"/>
    <w:rsid w:val="00715FF2"/>
    <w:rsid w:val="007165D8"/>
    <w:rsid w:val="00717924"/>
    <w:rsid w:val="00723257"/>
    <w:rsid w:val="007266A2"/>
    <w:rsid w:val="00726CF0"/>
    <w:rsid w:val="00730B23"/>
    <w:rsid w:val="00731CB5"/>
    <w:rsid w:val="00735E4D"/>
    <w:rsid w:val="00737049"/>
    <w:rsid w:val="00737B96"/>
    <w:rsid w:val="007428E3"/>
    <w:rsid w:val="00742C06"/>
    <w:rsid w:val="0074377F"/>
    <w:rsid w:val="00743C6D"/>
    <w:rsid w:val="00744330"/>
    <w:rsid w:val="007458B2"/>
    <w:rsid w:val="00746960"/>
    <w:rsid w:val="00750003"/>
    <w:rsid w:val="00750969"/>
    <w:rsid w:val="00750CEE"/>
    <w:rsid w:val="007519B3"/>
    <w:rsid w:val="0075358E"/>
    <w:rsid w:val="00755FC8"/>
    <w:rsid w:val="00756570"/>
    <w:rsid w:val="00757977"/>
    <w:rsid w:val="00761BFB"/>
    <w:rsid w:val="00761F87"/>
    <w:rsid w:val="00762B86"/>
    <w:rsid w:val="00763634"/>
    <w:rsid w:val="007646B9"/>
    <w:rsid w:val="0076480A"/>
    <w:rsid w:val="00764895"/>
    <w:rsid w:val="0076672F"/>
    <w:rsid w:val="0077087F"/>
    <w:rsid w:val="00771005"/>
    <w:rsid w:val="00771A9B"/>
    <w:rsid w:val="0077280C"/>
    <w:rsid w:val="00773BB7"/>
    <w:rsid w:val="00774B63"/>
    <w:rsid w:val="00774F72"/>
    <w:rsid w:val="00775358"/>
    <w:rsid w:val="007755CA"/>
    <w:rsid w:val="0077695D"/>
    <w:rsid w:val="00781A98"/>
    <w:rsid w:val="007824BC"/>
    <w:rsid w:val="00782C80"/>
    <w:rsid w:val="007840A5"/>
    <w:rsid w:val="007848F4"/>
    <w:rsid w:val="00790000"/>
    <w:rsid w:val="007903F4"/>
    <w:rsid w:val="00790F1A"/>
    <w:rsid w:val="00791F9E"/>
    <w:rsid w:val="00792D72"/>
    <w:rsid w:val="0079441A"/>
    <w:rsid w:val="0079496C"/>
    <w:rsid w:val="00797783"/>
    <w:rsid w:val="007A093A"/>
    <w:rsid w:val="007A32F5"/>
    <w:rsid w:val="007A4AB5"/>
    <w:rsid w:val="007A74DA"/>
    <w:rsid w:val="007B68CC"/>
    <w:rsid w:val="007C1047"/>
    <w:rsid w:val="007C115A"/>
    <w:rsid w:val="007C1445"/>
    <w:rsid w:val="007C2403"/>
    <w:rsid w:val="007C25E3"/>
    <w:rsid w:val="007C54DD"/>
    <w:rsid w:val="007C553E"/>
    <w:rsid w:val="007C6780"/>
    <w:rsid w:val="007D23BF"/>
    <w:rsid w:val="007D41D8"/>
    <w:rsid w:val="007D60C1"/>
    <w:rsid w:val="007D61FE"/>
    <w:rsid w:val="007D6BA6"/>
    <w:rsid w:val="007E1900"/>
    <w:rsid w:val="007E2DA7"/>
    <w:rsid w:val="007E50E1"/>
    <w:rsid w:val="007E5220"/>
    <w:rsid w:val="007E5354"/>
    <w:rsid w:val="007E5E54"/>
    <w:rsid w:val="007E6E96"/>
    <w:rsid w:val="007E787C"/>
    <w:rsid w:val="007F1E48"/>
    <w:rsid w:val="007F2549"/>
    <w:rsid w:val="007F3253"/>
    <w:rsid w:val="007F3BA5"/>
    <w:rsid w:val="007F5400"/>
    <w:rsid w:val="007F5A49"/>
    <w:rsid w:val="007F6D16"/>
    <w:rsid w:val="00802675"/>
    <w:rsid w:val="00802D07"/>
    <w:rsid w:val="00804D5C"/>
    <w:rsid w:val="00806021"/>
    <w:rsid w:val="0080701C"/>
    <w:rsid w:val="008074D1"/>
    <w:rsid w:val="00812AB9"/>
    <w:rsid w:val="00814342"/>
    <w:rsid w:val="00814E70"/>
    <w:rsid w:val="00814FB9"/>
    <w:rsid w:val="00821356"/>
    <w:rsid w:val="00821ACD"/>
    <w:rsid w:val="00822236"/>
    <w:rsid w:val="008225FD"/>
    <w:rsid w:val="00825603"/>
    <w:rsid w:val="008305E7"/>
    <w:rsid w:val="0083067B"/>
    <w:rsid w:val="008312B7"/>
    <w:rsid w:val="00831EB6"/>
    <w:rsid w:val="008335B3"/>
    <w:rsid w:val="00836BFC"/>
    <w:rsid w:val="008421AA"/>
    <w:rsid w:val="008444DA"/>
    <w:rsid w:val="0084507A"/>
    <w:rsid w:val="008452CC"/>
    <w:rsid w:val="0084565C"/>
    <w:rsid w:val="00845726"/>
    <w:rsid w:val="0084589F"/>
    <w:rsid w:val="00845EB6"/>
    <w:rsid w:val="00846629"/>
    <w:rsid w:val="008466F5"/>
    <w:rsid w:val="00846843"/>
    <w:rsid w:val="0085177F"/>
    <w:rsid w:val="00852C8E"/>
    <w:rsid w:val="00855689"/>
    <w:rsid w:val="00855EFA"/>
    <w:rsid w:val="008563F0"/>
    <w:rsid w:val="0085693B"/>
    <w:rsid w:val="00861ECD"/>
    <w:rsid w:val="00862A46"/>
    <w:rsid w:val="00865098"/>
    <w:rsid w:val="00867790"/>
    <w:rsid w:val="00871051"/>
    <w:rsid w:val="008723BB"/>
    <w:rsid w:val="0087622A"/>
    <w:rsid w:val="0087661A"/>
    <w:rsid w:val="00876B44"/>
    <w:rsid w:val="00880772"/>
    <w:rsid w:val="00882BDE"/>
    <w:rsid w:val="00884DB3"/>
    <w:rsid w:val="00885B10"/>
    <w:rsid w:val="00885DAE"/>
    <w:rsid w:val="00893479"/>
    <w:rsid w:val="008943A4"/>
    <w:rsid w:val="00895853"/>
    <w:rsid w:val="00897154"/>
    <w:rsid w:val="008A048C"/>
    <w:rsid w:val="008A0D38"/>
    <w:rsid w:val="008A1205"/>
    <w:rsid w:val="008A15B3"/>
    <w:rsid w:val="008A18C7"/>
    <w:rsid w:val="008A2809"/>
    <w:rsid w:val="008A2FBF"/>
    <w:rsid w:val="008A3684"/>
    <w:rsid w:val="008A72AF"/>
    <w:rsid w:val="008B0144"/>
    <w:rsid w:val="008B3246"/>
    <w:rsid w:val="008B5200"/>
    <w:rsid w:val="008B72D4"/>
    <w:rsid w:val="008B7F69"/>
    <w:rsid w:val="008C078F"/>
    <w:rsid w:val="008C0ABF"/>
    <w:rsid w:val="008C3BBE"/>
    <w:rsid w:val="008D13BA"/>
    <w:rsid w:val="008D14F7"/>
    <w:rsid w:val="008D1D41"/>
    <w:rsid w:val="008D20E6"/>
    <w:rsid w:val="008D26D8"/>
    <w:rsid w:val="008E1452"/>
    <w:rsid w:val="008E1CA9"/>
    <w:rsid w:val="008E2CA9"/>
    <w:rsid w:val="008E3E03"/>
    <w:rsid w:val="008E4026"/>
    <w:rsid w:val="008E7619"/>
    <w:rsid w:val="008F0DBE"/>
    <w:rsid w:val="008F11F1"/>
    <w:rsid w:val="008F1731"/>
    <w:rsid w:val="008F3AD6"/>
    <w:rsid w:val="008F7B24"/>
    <w:rsid w:val="008F7D2D"/>
    <w:rsid w:val="008F7F62"/>
    <w:rsid w:val="009065BB"/>
    <w:rsid w:val="009069B2"/>
    <w:rsid w:val="00907B86"/>
    <w:rsid w:val="00911CBD"/>
    <w:rsid w:val="00912D5C"/>
    <w:rsid w:val="00912FA0"/>
    <w:rsid w:val="009158AE"/>
    <w:rsid w:val="00917ADC"/>
    <w:rsid w:val="00920E19"/>
    <w:rsid w:val="0092204C"/>
    <w:rsid w:val="009228ED"/>
    <w:rsid w:val="0092486F"/>
    <w:rsid w:val="00924C9F"/>
    <w:rsid w:val="00924D42"/>
    <w:rsid w:val="009254F8"/>
    <w:rsid w:val="009264DA"/>
    <w:rsid w:val="00927189"/>
    <w:rsid w:val="009301BD"/>
    <w:rsid w:val="009302C3"/>
    <w:rsid w:val="00930AC2"/>
    <w:rsid w:val="00930F4E"/>
    <w:rsid w:val="00931EF1"/>
    <w:rsid w:val="0093222B"/>
    <w:rsid w:val="009327B9"/>
    <w:rsid w:val="00932E44"/>
    <w:rsid w:val="009400A3"/>
    <w:rsid w:val="00941519"/>
    <w:rsid w:val="0094188A"/>
    <w:rsid w:val="00944484"/>
    <w:rsid w:val="00944B66"/>
    <w:rsid w:val="00945AF9"/>
    <w:rsid w:val="009461DA"/>
    <w:rsid w:val="00946395"/>
    <w:rsid w:val="00946498"/>
    <w:rsid w:val="009477BA"/>
    <w:rsid w:val="00947ACC"/>
    <w:rsid w:val="009514B4"/>
    <w:rsid w:val="0095209E"/>
    <w:rsid w:val="00952C9E"/>
    <w:rsid w:val="00952CF4"/>
    <w:rsid w:val="00954C4F"/>
    <w:rsid w:val="0095748A"/>
    <w:rsid w:val="00962575"/>
    <w:rsid w:val="00962C55"/>
    <w:rsid w:val="00963887"/>
    <w:rsid w:val="00965D92"/>
    <w:rsid w:val="00965F1A"/>
    <w:rsid w:val="0096660E"/>
    <w:rsid w:val="00970148"/>
    <w:rsid w:val="00970883"/>
    <w:rsid w:val="00972941"/>
    <w:rsid w:val="00972CE4"/>
    <w:rsid w:val="00973828"/>
    <w:rsid w:val="00973B4B"/>
    <w:rsid w:val="009756F0"/>
    <w:rsid w:val="009758BF"/>
    <w:rsid w:val="00975EB6"/>
    <w:rsid w:val="00976707"/>
    <w:rsid w:val="00977C2B"/>
    <w:rsid w:val="0098019F"/>
    <w:rsid w:val="00980A8B"/>
    <w:rsid w:val="00981507"/>
    <w:rsid w:val="009821FE"/>
    <w:rsid w:val="00982956"/>
    <w:rsid w:val="009837CF"/>
    <w:rsid w:val="00983A76"/>
    <w:rsid w:val="00986F1E"/>
    <w:rsid w:val="0098706A"/>
    <w:rsid w:val="0098769A"/>
    <w:rsid w:val="00991F3F"/>
    <w:rsid w:val="0099204F"/>
    <w:rsid w:val="00993D9B"/>
    <w:rsid w:val="009947D6"/>
    <w:rsid w:val="00994FF6"/>
    <w:rsid w:val="009A4AA2"/>
    <w:rsid w:val="009A56C7"/>
    <w:rsid w:val="009A5993"/>
    <w:rsid w:val="009A67E6"/>
    <w:rsid w:val="009A68B3"/>
    <w:rsid w:val="009B1AD3"/>
    <w:rsid w:val="009B253F"/>
    <w:rsid w:val="009B2BE5"/>
    <w:rsid w:val="009B2CCC"/>
    <w:rsid w:val="009B50F1"/>
    <w:rsid w:val="009B5DB1"/>
    <w:rsid w:val="009B7077"/>
    <w:rsid w:val="009B7AF4"/>
    <w:rsid w:val="009C2221"/>
    <w:rsid w:val="009C2C8D"/>
    <w:rsid w:val="009C3021"/>
    <w:rsid w:val="009C3136"/>
    <w:rsid w:val="009C390D"/>
    <w:rsid w:val="009C3F18"/>
    <w:rsid w:val="009C6043"/>
    <w:rsid w:val="009C6D43"/>
    <w:rsid w:val="009C7137"/>
    <w:rsid w:val="009D08C0"/>
    <w:rsid w:val="009D22CB"/>
    <w:rsid w:val="009D22DC"/>
    <w:rsid w:val="009D3240"/>
    <w:rsid w:val="009D3A2F"/>
    <w:rsid w:val="009D3B93"/>
    <w:rsid w:val="009E4541"/>
    <w:rsid w:val="009E47F7"/>
    <w:rsid w:val="009E5CCF"/>
    <w:rsid w:val="009E5F32"/>
    <w:rsid w:val="009E7F9F"/>
    <w:rsid w:val="009F08DC"/>
    <w:rsid w:val="009F0AAE"/>
    <w:rsid w:val="009F0ACC"/>
    <w:rsid w:val="009F2FCC"/>
    <w:rsid w:val="009F3444"/>
    <w:rsid w:val="009F369A"/>
    <w:rsid w:val="009F4C9B"/>
    <w:rsid w:val="009F53AF"/>
    <w:rsid w:val="009F6502"/>
    <w:rsid w:val="009F650F"/>
    <w:rsid w:val="00A0118D"/>
    <w:rsid w:val="00A018BF"/>
    <w:rsid w:val="00A0369F"/>
    <w:rsid w:val="00A03E65"/>
    <w:rsid w:val="00A047AD"/>
    <w:rsid w:val="00A04ACC"/>
    <w:rsid w:val="00A05855"/>
    <w:rsid w:val="00A05DBF"/>
    <w:rsid w:val="00A11E51"/>
    <w:rsid w:val="00A1258A"/>
    <w:rsid w:val="00A132A4"/>
    <w:rsid w:val="00A152A3"/>
    <w:rsid w:val="00A15656"/>
    <w:rsid w:val="00A15A07"/>
    <w:rsid w:val="00A15B4D"/>
    <w:rsid w:val="00A16009"/>
    <w:rsid w:val="00A1692B"/>
    <w:rsid w:val="00A16C4D"/>
    <w:rsid w:val="00A16DD0"/>
    <w:rsid w:val="00A17483"/>
    <w:rsid w:val="00A17FC1"/>
    <w:rsid w:val="00A230EB"/>
    <w:rsid w:val="00A23866"/>
    <w:rsid w:val="00A23971"/>
    <w:rsid w:val="00A23E19"/>
    <w:rsid w:val="00A24D72"/>
    <w:rsid w:val="00A25E2B"/>
    <w:rsid w:val="00A26083"/>
    <w:rsid w:val="00A27845"/>
    <w:rsid w:val="00A30371"/>
    <w:rsid w:val="00A30A3A"/>
    <w:rsid w:val="00A31882"/>
    <w:rsid w:val="00A32D30"/>
    <w:rsid w:val="00A32EAA"/>
    <w:rsid w:val="00A34CA5"/>
    <w:rsid w:val="00A408F0"/>
    <w:rsid w:val="00A40CFC"/>
    <w:rsid w:val="00A40DD0"/>
    <w:rsid w:val="00A4132A"/>
    <w:rsid w:val="00A41D49"/>
    <w:rsid w:val="00A4273F"/>
    <w:rsid w:val="00A42C05"/>
    <w:rsid w:val="00A439E0"/>
    <w:rsid w:val="00A44C79"/>
    <w:rsid w:val="00A46633"/>
    <w:rsid w:val="00A46B78"/>
    <w:rsid w:val="00A46E59"/>
    <w:rsid w:val="00A479E6"/>
    <w:rsid w:val="00A501EF"/>
    <w:rsid w:val="00A517AF"/>
    <w:rsid w:val="00A55777"/>
    <w:rsid w:val="00A605DB"/>
    <w:rsid w:val="00A610A9"/>
    <w:rsid w:val="00A6121C"/>
    <w:rsid w:val="00A612C2"/>
    <w:rsid w:val="00A623E5"/>
    <w:rsid w:val="00A6261D"/>
    <w:rsid w:val="00A63306"/>
    <w:rsid w:val="00A63E15"/>
    <w:rsid w:val="00A6768C"/>
    <w:rsid w:val="00A7030F"/>
    <w:rsid w:val="00A70A0D"/>
    <w:rsid w:val="00A73539"/>
    <w:rsid w:val="00A75B38"/>
    <w:rsid w:val="00A77101"/>
    <w:rsid w:val="00A77E56"/>
    <w:rsid w:val="00A77E66"/>
    <w:rsid w:val="00A80568"/>
    <w:rsid w:val="00A80A1B"/>
    <w:rsid w:val="00A820A5"/>
    <w:rsid w:val="00A84968"/>
    <w:rsid w:val="00A84E40"/>
    <w:rsid w:val="00A901DD"/>
    <w:rsid w:val="00A904E0"/>
    <w:rsid w:val="00A913CB"/>
    <w:rsid w:val="00A9140E"/>
    <w:rsid w:val="00A9168D"/>
    <w:rsid w:val="00A9179C"/>
    <w:rsid w:val="00A917AE"/>
    <w:rsid w:val="00A9346C"/>
    <w:rsid w:val="00A94130"/>
    <w:rsid w:val="00A95E64"/>
    <w:rsid w:val="00A9629F"/>
    <w:rsid w:val="00A96667"/>
    <w:rsid w:val="00AA0F82"/>
    <w:rsid w:val="00AA2F4A"/>
    <w:rsid w:val="00AA3393"/>
    <w:rsid w:val="00AA4112"/>
    <w:rsid w:val="00AA4ADF"/>
    <w:rsid w:val="00AA504E"/>
    <w:rsid w:val="00AA53AB"/>
    <w:rsid w:val="00AA5F99"/>
    <w:rsid w:val="00AA7042"/>
    <w:rsid w:val="00AA7EC6"/>
    <w:rsid w:val="00AB0954"/>
    <w:rsid w:val="00AB2B79"/>
    <w:rsid w:val="00AB3382"/>
    <w:rsid w:val="00AB37CB"/>
    <w:rsid w:val="00AB64BE"/>
    <w:rsid w:val="00AC0054"/>
    <w:rsid w:val="00AC2617"/>
    <w:rsid w:val="00AC3C75"/>
    <w:rsid w:val="00AC4198"/>
    <w:rsid w:val="00AC629E"/>
    <w:rsid w:val="00AC6656"/>
    <w:rsid w:val="00AC691C"/>
    <w:rsid w:val="00AC7689"/>
    <w:rsid w:val="00AD04F3"/>
    <w:rsid w:val="00AD0F8E"/>
    <w:rsid w:val="00AD171D"/>
    <w:rsid w:val="00AD3894"/>
    <w:rsid w:val="00AD50B8"/>
    <w:rsid w:val="00AD5388"/>
    <w:rsid w:val="00AD5D74"/>
    <w:rsid w:val="00AD76F1"/>
    <w:rsid w:val="00AE1518"/>
    <w:rsid w:val="00AE170E"/>
    <w:rsid w:val="00AE1CBB"/>
    <w:rsid w:val="00AE2BE5"/>
    <w:rsid w:val="00AE432F"/>
    <w:rsid w:val="00AE450D"/>
    <w:rsid w:val="00AE6F03"/>
    <w:rsid w:val="00AE710D"/>
    <w:rsid w:val="00AE72EC"/>
    <w:rsid w:val="00AF3E65"/>
    <w:rsid w:val="00AF4E40"/>
    <w:rsid w:val="00AF5EB4"/>
    <w:rsid w:val="00B003E1"/>
    <w:rsid w:val="00B01008"/>
    <w:rsid w:val="00B039C7"/>
    <w:rsid w:val="00B12695"/>
    <w:rsid w:val="00B133B3"/>
    <w:rsid w:val="00B1483C"/>
    <w:rsid w:val="00B153E6"/>
    <w:rsid w:val="00B15B8B"/>
    <w:rsid w:val="00B16152"/>
    <w:rsid w:val="00B1668E"/>
    <w:rsid w:val="00B17343"/>
    <w:rsid w:val="00B20F5D"/>
    <w:rsid w:val="00B21FA5"/>
    <w:rsid w:val="00B2357B"/>
    <w:rsid w:val="00B23D30"/>
    <w:rsid w:val="00B24600"/>
    <w:rsid w:val="00B2549D"/>
    <w:rsid w:val="00B2658F"/>
    <w:rsid w:val="00B323CA"/>
    <w:rsid w:val="00B33DB3"/>
    <w:rsid w:val="00B34026"/>
    <w:rsid w:val="00B35ED1"/>
    <w:rsid w:val="00B3666B"/>
    <w:rsid w:val="00B37DE7"/>
    <w:rsid w:val="00B37FE5"/>
    <w:rsid w:val="00B41A18"/>
    <w:rsid w:val="00B43DDF"/>
    <w:rsid w:val="00B44C70"/>
    <w:rsid w:val="00B45CFA"/>
    <w:rsid w:val="00B46877"/>
    <w:rsid w:val="00B51809"/>
    <w:rsid w:val="00B524F7"/>
    <w:rsid w:val="00B53FA9"/>
    <w:rsid w:val="00B62B4C"/>
    <w:rsid w:val="00B62BD8"/>
    <w:rsid w:val="00B62C85"/>
    <w:rsid w:val="00B630E3"/>
    <w:rsid w:val="00B63718"/>
    <w:rsid w:val="00B64165"/>
    <w:rsid w:val="00B64D2F"/>
    <w:rsid w:val="00B665EA"/>
    <w:rsid w:val="00B7062C"/>
    <w:rsid w:val="00B7074C"/>
    <w:rsid w:val="00B7119A"/>
    <w:rsid w:val="00B7121F"/>
    <w:rsid w:val="00B72E1F"/>
    <w:rsid w:val="00B731BA"/>
    <w:rsid w:val="00B735A0"/>
    <w:rsid w:val="00B74269"/>
    <w:rsid w:val="00B75137"/>
    <w:rsid w:val="00B76340"/>
    <w:rsid w:val="00B769DD"/>
    <w:rsid w:val="00B7743C"/>
    <w:rsid w:val="00B776C4"/>
    <w:rsid w:val="00B77DE7"/>
    <w:rsid w:val="00B81137"/>
    <w:rsid w:val="00B8208C"/>
    <w:rsid w:val="00B8234F"/>
    <w:rsid w:val="00B841FE"/>
    <w:rsid w:val="00B84DFA"/>
    <w:rsid w:val="00B85356"/>
    <w:rsid w:val="00B868BF"/>
    <w:rsid w:val="00B91D0D"/>
    <w:rsid w:val="00B9202C"/>
    <w:rsid w:val="00B92BB1"/>
    <w:rsid w:val="00B92EFF"/>
    <w:rsid w:val="00B93DC0"/>
    <w:rsid w:val="00B94C2F"/>
    <w:rsid w:val="00B9652C"/>
    <w:rsid w:val="00B96A6F"/>
    <w:rsid w:val="00BA546B"/>
    <w:rsid w:val="00BA6E7D"/>
    <w:rsid w:val="00BB0E00"/>
    <w:rsid w:val="00BB652A"/>
    <w:rsid w:val="00BB7E96"/>
    <w:rsid w:val="00BC3EB0"/>
    <w:rsid w:val="00BC4F61"/>
    <w:rsid w:val="00BC5113"/>
    <w:rsid w:val="00BC6626"/>
    <w:rsid w:val="00BC69E6"/>
    <w:rsid w:val="00BC774C"/>
    <w:rsid w:val="00BC7AA7"/>
    <w:rsid w:val="00BD3901"/>
    <w:rsid w:val="00BD3C4B"/>
    <w:rsid w:val="00BD604D"/>
    <w:rsid w:val="00BD7652"/>
    <w:rsid w:val="00BE3A02"/>
    <w:rsid w:val="00BE56C4"/>
    <w:rsid w:val="00BE6A0A"/>
    <w:rsid w:val="00BF0F8B"/>
    <w:rsid w:val="00BF1187"/>
    <w:rsid w:val="00BF13BA"/>
    <w:rsid w:val="00BF46C3"/>
    <w:rsid w:val="00BF4BEA"/>
    <w:rsid w:val="00BF5A41"/>
    <w:rsid w:val="00C025DB"/>
    <w:rsid w:val="00C02E84"/>
    <w:rsid w:val="00C04501"/>
    <w:rsid w:val="00C05D37"/>
    <w:rsid w:val="00C07A3E"/>
    <w:rsid w:val="00C07C14"/>
    <w:rsid w:val="00C1109D"/>
    <w:rsid w:val="00C11967"/>
    <w:rsid w:val="00C11DF5"/>
    <w:rsid w:val="00C13588"/>
    <w:rsid w:val="00C13A1D"/>
    <w:rsid w:val="00C15750"/>
    <w:rsid w:val="00C157FF"/>
    <w:rsid w:val="00C15CC2"/>
    <w:rsid w:val="00C17388"/>
    <w:rsid w:val="00C17A82"/>
    <w:rsid w:val="00C21688"/>
    <w:rsid w:val="00C218C4"/>
    <w:rsid w:val="00C21BE8"/>
    <w:rsid w:val="00C21E4C"/>
    <w:rsid w:val="00C26BA9"/>
    <w:rsid w:val="00C32B8C"/>
    <w:rsid w:val="00C349B0"/>
    <w:rsid w:val="00C34BD3"/>
    <w:rsid w:val="00C37C2D"/>
    <w:rsid w:val="00C420CE"/>
    <w:rsid w:val="00C42230"/>
    <w:rsid w:val="00C4395F"/>
    <w:rsid w:val="00C43A16"/>
    <w:rsid w:val="00C501CC"/>
    <w:rsid w:val="00C56069"/>
    <w:rsid w:val="00C5717B"/>
    <w:rsid w:val="00C5779F"/>
    <w:rsid w:val="00C57A83"/>
    <w:rsid w:val="00C60384"/>
    <w:rsid w:val="00C611EE"/>
    <w:rsid w:val="00C618C8"/>
    <w:rsid w:val="00C62198"/>
    <w:rsid w:val="00C62915"/>
    <w:rsid w:val="00C652E3"/>
    <w:rsid w:val="00C655ED"/>
    <w:rsid w:val="00C70DA1"/>
    <w:rsid w:val="00C72D8F"/>
    <w:rsid w:val="00C73040"/>
    <w:rsid w:val="00C771C6"/>
    <w:rsid w:val="00C77F90"/>
    <w:rsid w:val="00C83CF9"/>
    <w:rsid w:val="00C84582"/>
    <w:rsid w:val="00C87EC1"/>
    <w:rsid w:val="00C90879"/>
    <w:rsid w:val="00C94654"/>
    <w:rsid w:val="00C9623F"/>
    <w:rsid w:val="00C97214"/>
    <w:rsid w:val="00C97710"/>
    <w:rsid w:val="00CA0758"/>
    <w:rsid w:val="00CA11BD"/>
    <w:rsid w:val="00CA152D"/>
    <w:rsid w:val="00CA369D"/>
    <w:rsid w:val="00CA5318"/>
    <w:rsid w:val="00CB009F"/>
    <w:rsid w:val="00CB26E9"/>
    <w:rsid w:val="00CB2F63"/>
    <w:rsid w:val="00CB4F3A"/>
    <w:rsid w:val="00CB7F3B"/>
    <w:rsid w:val="00CC1D2C"/>
    <w:rsid w:val="00CC21F1"/>
    <w:rsid w:val="00CC4774"/>
    <w:rsid w:val="00CC56EF"/>
    <w:rsid w:val="00CC6415"/>
    <w:rsid w:val="00CC6B36"/>
    <w:rsid w:val="00CC797B"/>
    <w:rsid w:val="00CC7A65"/>
    <w:rsid w:val="00CC7BB3"/>
    <w:rsid w:val="00CD067D"/>
    <w:rsid w:val="00CD2EBC"/>
    <w:rsid w:val="00CD407D"/>
    <w:rsid w:val="00CD478A"/>
    <w:rsid w:val="00CD6308"/>
    <w:rsid w:val="00CD7ED5"/>
    <w:rsid w:val="00CE366D"/>
    <w:rsid w:val="00CE382E"/>
    <w:rsid w:val="00CE3CBA"/>
    <w:rsid w:val="00CE4930"/>
    <w:rsid w:val="00CE6927"/>
    <w:rsid w:val="00CE7012"/>
    <w:rsid w:val="00CE774D"/>
    <w:rsid w:val="00CE7C95"/>
    <w:rsid w:val="00CE7E7C"/>
    <w:rsid w:val="00CF08BA"/>
    <w:rsid w:val="00CF0F8A"/>
    <w:rsid w:val="00CF273B"/>
    <w:rsid w:val="00CF295D"/>
    <w:rsid w:val="00CF3CE5"/>
    <w:rsid w:val="00CF3D93"/>
    <w:rsid w:val="00CF4718"/>
    <w:rsid w:val="00CF5770"/>
    <w:rsid w:val="00CF5E1B"/>
    <w:rsid w:val="00CF77BE"/>
    <w:rsid w:val="00D018A4"/>
    <w:rsid w:val="00D01EF7"/>
    <w:rsid w:val="00D022A2"/>
    <w:rsid w:val="00D04816"/>
    <w:rsid w:val="00D0697A"/>
    <w:rsid w:val="00D07972"/>
    <w:rsid w:val="00D11ABF"/>
    <w:rsid w:val="00D26B6E"/>
    <w:rsid w:val="00D31C4B"/>
    <w:rsid w:val="00D33113"/>
    <w:rsid w:val="00D339F5"/>
    <w:rsid w:val="00D3540D"/>
    <w:rsid w:val="00D37C7D"/>
    <w:rsid w:val="00D40315"/>
    <w:rsid w:val="00D40CFC"/>
    <w:rsid w:val="00D421DA"/>
    <w:rsid w:val="00D42E4B"/>
    <w:rsid w:val="00D43960"/>
    <w:rsid w:val="00D4537B"/>
    <w:rsid w:val="00D45CC5"/>
    <w:rsid w:val="00D46A2F"/>
    <w:rsid w:val="00D4745F"/>
    <w:rsid w:val="00D5167B"/>
    <w:rsid w:val="00D552B5"/>
    <w:rsid w:val="00D556B5"/>
    <w:rsid w:val="00D57BEF"/>
    <w:rsid w:val="00D627A6"/>
    <w:rsid w:val="00D66BB8"/>
    <w:rsid w:val="00D67761"/>
    <w:rsid w:val="00D70FEB"/>
    <w:rsid w:val="00D715E7"/>
    <w:rsid w:val="00D72A0E"/>
    <w:rsid w:val="00D731A6"/>
    <w:rsid w:val="00D738AC"/>
    <w:rsid w:val="00D7555B"/>
    <w:rsid w:val="00D77AB2"/>
    <w:rsid w:val="00D84ACC"/>
    <w:rsid w:val="00D84E95"/>
    <w:rsid w:val="00D851AB"/>
    <w:rsid w:val="00D8693D"/>
    <w:rsid w:val="00D8769B"/>
    <w:rsid w:val="00D90987"/>
    <w:rsid w:val="00D929DA"/>
    <w:rsid w:val="00D92D1F"/>
    <w:rsid w:val="00D93F79"/>
    <w:rsid w:val="00D9523D"/>
    <w:rsid w:val="00D97166"/>
    <w:rsid w:val="00D97E97"/>
    <w:rsid w:val="00DA1552"/>
    <w:rsid w:val="00DA3D7B"/>
    <w:rsid w:val="00DA5A12"/>
    <w:rsid w:val="00DA6669"/>
    <w:rsid w:val="00DB02AC"/>
    <w:rsid w:val="00DB0D1F"/>
    <w:rsid w:val="00DB268F"/>
    <w:rsid w:val="00DB6A56"/>
    <w:rsid w:val="00DB6F25"/>
    <w:rsid w:val="00DB7F31"/>
    <w:rsid w:val="00DC08C8"/>
    <w:rsid w:val="00DC1E6B"/>
    <w:rsid w:val="00DC2097"/>
    <w:rsid w:val="00DC2BFE"/>
    <w:rsid w:val="00DC35A8"/>
    <w:rsid w:val="00DC396A"/>
    <w:rsid w:val="00DC3A6E"/>
    <w:rsid w:val="00DC3E98"/>
    <w:rsid w:val="00DC7D1F"/>
    <w:rsid w:val="00DD01F6"/>
    <w:rsid w:val="00DD17B8"/>
    <w:rsid w:val="00DD3770"/>
    <w:rsid w:val="00DD4054"/>
    <w:rsid w:val="00DD6AEA"/>
    <w:rsid w:val="00DD6B0C"/>
    <w:rsid w:val="00DD7E95"/>
    <w:rsid w:val="00DE074C"/>
    <w:rsid w:val="00DE3187"/>
    <w:rsid w:val="00DE31E5"/>
    <w:rsid w:val="00DF1931"/>
    <w:rsid w:val="00DF3C55"/>
    <w:rsid w:val="00DF547E"/>
    <w:rsid w:val="00DF5A4C"/>
    <w:rsid w:val="00DF5E64"/>
    <w:rsid w:val="00DF729B"/>
    <w:rsid w:val="00DF780F"/>
    <w:rsid w:val="00E00587"/>
    <w:rsid w:val="00E007E3"/>
    <w:rsid w:val="00E0195D"/>
    <w:rsid w:val="00E04AD2"/>
    <w:rsid w:val="00E04D99"/>
    <w:rsid w:val="00E04DAC"/>
    <w:rsid w:val="00E06B7C"/>
    <w:rsid w:val="00E11FBE"/>
    <w:rsid w:val="00E125A6"/>
    <w:rsid w:val="00E13030"/>
    <w:rsid w:val="00E13277"/>
    <w:rsid w:val="00E14D6A"/>
    <w:rsid w:val="00E17DA7"/>
    <w:rsid w:val="00E17E9F"/>
    <w:rsid w:val="00E200D5"/>
    <w:rsid w:val="00E2015A"/>
    <w:rsid w:val="00E241A6"/>
    <w:rsid w:val="00E26056"/>
    <w:rsid w:val="00E26435"/>
    <w:rsid w:val="00E27E6F"/>
    <w:rsid w:val="00E32B23"/>
    <w:rsid w:val="00E33462"/>
    <w:rsid w:val="00E34C61"/>
    <w:rsid w:val="00E34E3E"/>
    <w:rsid w:val="00E37E79"/>
    <w:rsid w:val="00E37F77"/>
    <w:rsid w:val="00E43181"/>
    <w:rsid w:val="00E43AB9"/>
    <w:rsid w:val="00E43ECD"/>
    <w:rsid w:val="00E44BF7"/>
    <w:rsid w:val="00E45201"/>
    <w:rsid w:val="00E45258"/>
    <w:rsid w:val="00E45750"/>
    <w:rsid w:val="00E45EB2"/>
    <w:rsid w:val="00E473B0"/>
    <w:rsid w:val="00E50BF4"/>
    <w:rsid w:val="00E535C6"/>
    <w:rsid w:val="00E53994"/>
    <w:rsid w:val="00E5452C"/>
    <w:rsid w:val="00E56716"/>
    <w:rsid w:val="00E56ED5"/>
    <w:rsid w:val="00E60900"/>
    <w:rsid w:val="00E633D7"/>
    <w:rsid w:val="00E634E4"/>
    <w:rsid w:val="00E65E38"/>
    <w:rsid w:val="00E661A5"/>
    <w:rsid w:val="00E66A82"/>
    <w:rsid w:val="00E710CC"/>
    <w:rsid w:val="00E728E1"/>
    <w:rsid w:val="00E73981"/>
    <w:rsid w:val="00E75466"/>
    <w:rsid w:val="00E763AA"/>
    <w:rsid w:val="00E769B7"/>
    <w:rsid w:val="00E771BE"/>
    <w:rsid w:val="00E77EB1"/>
    <w:rsid w:val="00E8009F"/>
    <w:rsid w:val="00E811ED"/>
    <w:rsid w:val="00E8178A"/>
    <w:rsid w:val="00E83FC5"/>
    <w:rsid w:val="00E840D5"/>
    <w:rsid w:val="00E8476E"/>
    <w:rsid w:val="00E84A95"/>
    <w:rsid w:val="00E8558F"/>
    <w:rsid w:val="00E860D2"/>
    <w:rsid w:val="00E870D5"/>
    <w:rsid w:val="00E90DC2"/>
    <w:rsid w:val="00E9116C"/>
    <w:rsid w:val="00E92E72"/>
    <w:rsid w:val="00E95EB3"/>
    <w:rsid w:val="00E96891"/>
    <w:rsid w:val="00E971F9"/>
    <w:rsid w:val="00EA01DE"/>
    <w:rsid w:val="00EA0B27"/>
    <w:rsid w:val="00EA4913"/>
    <w:rsid w:val="00EA49E1"/>
    <w:rsid w:val="00EA52C6"/>
    <w:rsid w:val="00EA5434"/>
    <w:rsid w:val="00EB3DD8"/>
    <w:rsid w:val="00EB58C9"/>
    <w:rsid w:val="00EB59BF"/>
    <w:rsid w:val="00EB6B4C"/>
    <w:rsid w:val="00EC0D1F"/>
    <w:rsid w:val="00EC13C1"/>
    <w:rsid w:val="00EC1827"/>
    <w:rsid w:val="00EC5764"/>
    <w:rsid w:val="00EC6E70"/>
    <w:rsid w:val="00ED09B3"/>
    <w:rsid w:val="00ED0DFC"/>
    <w:rsid w:val="00ED0E61"/>
    <w:rsid w:val="00ED1AF3"/>
    <w:rsid w:val="00ED1B20"/>
    <w:rsid w:val="00ED2060"/>
    <w:rsid w:val="00ED21B6"/>
    <w:rsid w:val="00ED444E"/>
    <w:rsid w:val="00ED5ACE"/>
    <w:rsid w:val="00ED6FAF"/>
    <w:rsid w:val="00ED756A"/>
    <w:rsid w:val="00ED7700"/>
    <w:rsid w:val="00EE13B8"/>
    <w:rsid w:val="00EE1D11"/>
    <w:rsid w:val="00EE30E9"/>
    <w:rsid w:val="00EE4399"/>
    <w:rsid w:val="00EE43E5"/>
    <w:rsid w:val="00EE499B"/>
    <w:rsid w:val="00EF1857"/>
    <w:rsid w:val="00EF23C6"/>
    <w:rsid w:val="00EF25C7"/>
    <w:rsid w:val="00EF4CDF"/>
    <w:rsid w:val="00F024A4"/>
    <w:rsid w:val="00F02DD8"/>
    <w:rsid w:val="00F0429E"/>
    <w:rsid w:val="00F04B1F"/>
    <w:rsid w:val="00F05EC2"/>
    <w:rsid w:val="00F06053"/>
    <w:rsid w:val="00F07514"/>
    <w:rsid w:val="00F078FF"/>
    <w:rsid w:val="00F10B19"/>
    <w:rsid w:val="00F118AE"/>
    <w:rsid w:val="00F13FAC"/>
    <w:rsid w:val="00F1561D"/>
    <w:rsid w:val="00F2078E"/>
    <w:rsid w:val="00F222EF"/>
    <w:rsid w:val="00F2289F"/>
    <w:rsid w:val="00F22B8D"/>
    <w:rsid w:val="00F23094"/>
    <w:rsid w:val="00F233A7"/>
    <w:rsid w:val="00F23F15"/>
    <w:rsid w:val="00F25417"/>
    <w:rsid w:val="00F266D6"/>
    <w:rsid w:val="00F323AD"/>
    <w:rsid w:val="00F3261A"/>
    <w:rsid w:val="00F32C18"/>
    <w:rsid w:val="00F363D2"/>
    <w:rsid w:val="00F37B1B"/>
    <w:rsid w:val="00F40F45"/>
    <w:rsid w:val="00F4190B"/>
    <w:rsid w:val="00F426E3"/>
    <w:rsid w:val="00F43482"/>
    <w:rsid w:val="00F43D80"/>
    <w:rsid w:val="00F45646"/>
    <w:rsid w:val="00F4760B"/>
    <w:rsid w:val="00F500DA"/>
    <w:rsid w:val="00F50690"/>
    <w:rsid w:val="00F514A9"/>
    <w:rsid w:val="00F51947"/>
    <w:rsid w:val="00F52824"/>
    <w:rsid w:val="00F52C36"/>
    <w:rsid w:val="00F551CC"/>
    <w:rsid w:val="00F5533A"/>
    <w:rsid w:val="00F5550D"/>
    <w:rsid w:val="00F55FEF"/>
    <w:rsid w:val="00F571B4"/>
    <w:rsid w:val="00F5731F"/>
    <w:rsid w:val="00F605FB"/>
    <w:rsid w:val="00F62323"/>
    <w:rsid w:val="00F62EB0"/>
    <w:rsid w:val="00F656D6"/>
    <w:rsid w:val="00F65934"/>
    <w:rsid w:val="00F669A8"/>
    <w:rsid w:val="00F67670"/>
    <w:rsid w:val="00F679BB"/>
    <w:rsid w:val="00F70D79"/>
    <w:rsid w:val="00F73459"/>
    <w:rsid w:val="00F73622"/>
    <w:rsid w:val="00F73AE5"/>
    <w:rsid w:val="00F75DE5"/>
    <w:rsid w:val="00F77CBD"/>
    <w:rsid w:val="00F8037D"/>
    <w:rsid w:val="00F80BAD"/>
    <w:rsid w:val="00F80E04"/>
    <w:rsid w:val="00F8342B"/>
    <w:rsid w:val="00F84CCD"/>
    <w:rsid w:val="00F85748"/>
    <w:rsid w:val="00F85C4B"/>
    <w:rsid w:val="00F8610D"/>
    <w:rsid w:val="00F8630A"/>
    <w:rsid w:val="00F8649D"/>
    <w:rsid w:val="00F86B56"/>
    <w:rsid w:val="00F9062B"/>
    <w:rsid w:val="00F9099B"/>
    <w:rsid w:val="00F9165B"/>
    <w:rsid w:val="00F91DDD"/>
    <w:rsid w:val="00F928B8"/>
    <w:rsid w:val="00F9310A"/>
    <w:rsid w:val="00F9640C"/>
    <w:rsid w:val="00F965C8"/>
    <w:rsid w:val="00FA0066"/>
    <w:rsid w:val="00FA1F12"/>
    <w:rsid w:val="00FA232C"/>
    <w:rsid w:val="00FA5B28"/>
    <w:rsid w:val="00FA71A4"/>
    <w:rsid w:val="00FB0938"/>
    <w:rsid w:val="00FB0EE1"/>
    <w:rsid w:val="00FB185D"/>
    <w:rsid w:val="00FB20EC"/>
    <w:rsid w:val="00FB2384"/>
    <w:rsid w:val="00FB2B13"/>
    <w:rsid w:val="00FB315C"/>
    <w:rsid w:val="00FB36C4"/>
    <w:rsid w:val="00FB539B"/>
    <w:rsid w:val="00FB6AF2"/>
    <w:rsid w:val="00FB73B9"/>
    <w:rsid w:val="00FC1761"/>
    <w:rsid w:val="00FC1901"/>
    <w:rsid w:val="00FC58B6"/>
    <w:rsid w:val="00FC65CC"/>
    <w:rsid w:val="00FD1725"/>
    <w:rsid w:val="00FD1C43"/>
    <w:rsid w:val="00FD3660"/>
    <w:rsid w:val="00FD380D"/>
    <w:rsid w:val="00FD3A31"/>
    <w:rsid w:val="00FD4128"/>
    <w:rsid w:val="00FD47E5"/>
    <w:rsid w:val="00FD5647"/>
    <w:rsid w:val="00FD63CF"/>
    <w:rsid w:val="00FE0F2B"/>
    <w:rsid w:val="00FE130F"/>
    <w:rsid w:val="00FE16A7"/>
    <w:rsid w:val="00FE203A"/>
    <w:rsid w:val="00FE2E02"/>
    <w:rsid w:val="00FE3C5B"/>
    <w:rsid w:val="00FE4E1A"/>
    <w:rsid w:val="00FE6042"/>
    <w:rsid w:val="00FE63BE"/>
    <w:rsid w:val="00FE6531"/>
    <w:rsid w:val="00FE6D59"/>
    <w:rsid w:val="00FF459B"/>
    <w:rsid w:val="00FF5482"/>
    <w:rsid w:val="00FF67CC"/>
    <w:rsid w:val="00FF741F"/>
    <w:rsid w:val="00FF74BE"/>
    <w:rsid w:val="038C2398"/>
    <w:rsid w:val="2276982D"/>
    <w:rsid w:val="2D61BCAC"/>
    <w:rsid w:val="3ED63D68"/>
    <w:rsid w:val="71ACFF1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D0605"/>
  <w15:chartTrackingRefBased/>
  <w15:docId w15:val="{C67CB6E6-69F3-4BFE-928B-E9EBAE056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6D"/>
  </w:style>
  <w:style w:type="paragraph" w:styleId="Heading1">
    <w:name w:val="heading 1"/>
    <w:basedOn w:val="Normal"/>
    <w:next w:val="Normal"/>
    <w:link w:val="Heading1Char"/>
    <w:uiPriority w:val="9"/>
    <w:qFormat/>
    <w:rsid w:val="00395EDC"/>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Heading2">
    <w:name w:val="heading 2"/>
    <w:basedOn w:val="Normal"/>
    <w:next w:val="Normal"/>
    <w:link w:val="Heading2Char"/>
    <w:uiPriority w:val="9"/>
    <w:unhideWhenUsed/>
    <w:qFormat/>
    <w:rsid w:val="00395EDC"/>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Heading3">
    <w:name w:val="heading 3"/>
    <w:basedOn w:val="Normal"/>
    <w:next w:val="Normal"/>
    <w:link w:val="Heading3Char"/>
    <w:uiPriority w:val="9"/>
    <w:unhideWhenUsed/>
    <w:qFormat/>
    <w:rsid w:val="00071831"/>
    <w:pPr>
      <w:keepNext/>
      <w:keepLines/>
      <w:spacing w:before="40" w:after="0"/>
      <w:outlineLvl w:val="2"/>
    </w:pPr>
    <w:rPr>
      <w:rFonts w:asciiTheme="majorHAnsi" w:eastAsiaTheme="majorEastAsia" w:hAnsiTheme="majorHAnsi" w:cstheme="majorBidi"/>
      <w:color w:val="ED7D31" w:themeColor="accent2"/>
      <w:sz w:val="24"/>
      <w:szCs w:val="24"/>
    </w:rPr>
  </w:style>
  <w:style w:type="paragraph" w:styleId="Heading4">
    <w:name w:val="heading 4"/>
    <w:basedOn w:val="Normal"/>
    <w:next w:val="Normal"/>
    <w:link w:val="Heading4Char"/>
    <w:uiPriority w:val="9"/>
    <w:unhideWhenUsed/>
    <w:qFormat/>
    <w:rsid w:val="005955D5"/>
    <w:pPr>
      <w:keepNext/>
      <w:keepLines/>
      <w:spacing w:before="40" w:after="0"/>
      <w:outlineLvl w:val="3"/>
    </w:pPr>
    <w:rPr>
      <w:rFonts w:asciiTheme="majorHAnsi" w:eastAsiaTheme="majorEastAsia" w:hAnsiTheme="majorHAnsi" w:cstheme="majorBidi"/>
      <w:i/>
      <w:iCs/>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F741F"/>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F741F"/>
    <w:rPr>
      <w:rFonts w:eastAsiaTheme="minorEastAsia"/>
      <w:lang w:eastAsia="nl-NL"/>
    </w:rPr>
  </w:style>
  <w:style w:type="character" w:customStyle="1" w:styleId="Heading1Char">
    <w:name w:val="Heading 1 Char"/>
    <w:basedOn w:val="DefaultParagraphFont"/>
    <w:link w:val="Heading1"/>
    <w:uiPriority w:val="9"/>
    <w:rsid w:val="00395EDC"/>
    <w:rPr>
      <w:rFonts w:asciiTheme="majorHAnsi" w:eastAsiaTheme="majorEastAsia" w:hAnsiTheme="majorHAnsi" w:cstheme="majorBidi"/>
      <w:color w:val="ED7D31" w:themeColor="accent2"/>
      <w:sz w:val="32"/>
      <w:szCs w:val="32"/>
    </w:rPr>
  </w:style>
  <w:style w:type="paragraph" w:styleId="TOCHeading">
    <w:name w:val="TOC Heading"/>
    <w:basedOn w:val="Heading1"/>
    <w:next w:val="Normal"/>
    <w:uiPriority w:val="39"/>
    <w:unhideWhenUsed/>
    <w:qFormat/>
    <w:rsid w:val="00250315"/>
    <w:pPr>
      <w:outlineLvl w:val="9"/>
    </w:pPr>
    <w:rPr>
      <w:lang w:eastAsia="nl-NL"/>
    </w:rPr>
  </w:style>
  <w:style w:type="paragraph" w:styleId="Bibliography">
    <w:name w:val="Bibliography"/>
    <w:basedOn w:val="Normal"/>
    <w:next w:val="Normal"/>
    <w:uiPriority w:val="37"/>
    <w:unhideWhenUsed/>
    <w:rsid w:val="00236F07"/>
  </w:style>
  <w:style w:type="paragraph" w:styleId="Subtitle">
    <w:name w:val="Subtitle"/>
    <w:basedOn w:val="Normal"/>
    <w:next w:val="Normal"/>
    <w:link w:val="SubtitleChar"/>
    <w:uiPriority w:val="11"/>
    <w:qFormat/>
    <w:rsid w:val="00395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5EDC"/>
    <w:rPr>
      <w:rFonts w:eastAsiaTheme="minorEastAsia"/>
      <w:color w:val="5A5A5A" w:themeColor="text1" w:themeTint="A5"/>
      <w:spacing w:val="15"/>
    </w:rPr>
  </w:style>
  <w:style w:type="table" w:customStyle="1" w:styleId="Onopgemaaktetabel41">
    <w:name w:val="Onopgemaakte tabel 41"/>
    <w:basedOn w:val="TableNormal"/>
    <w:next w:val="PlainTable4"/>
    <w:uiPriority w:val="44"/>
    <w:rsid w:val="00395EDC"/>
    <w:pPr>
      <w:spacing w:after="0" w:line="240" w:lineRule="auto"/>
    </w:pPr>
    <w:rPr>
      <w:rFonts w:eastAsia="Meiryo"/>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Stijl1">
    <w:name w:val="Stijl1"/>
    <w:basedOn w:val="Title"/>
    <w:link w:val="Tekensvoorstijl1"/>
    <w:qFormat/>
    <w:rsid w:val="00395EDC"/>
    <w:pPr>
      <w:framePr w:hSpace="187" w:wrap="around" w:vAnchor="page" w:hAnchor="margin" w:xAlign="center" w:y="4942"/>
      <w:spacing w:after="300"/>
      <w:jc w:val="center"/>
    </w:pPr>
    <w:rPr>
      <w:color w:val="F3642C"/>
      <w:spacing w:val="5"/>
      <w:sz w:val="44"/>
      <w14:ligatures w14:val="standardContextual"/>
      <w14:cntxtAlts/>
    </w:rPr>
  </w:style>
  <w:style w:type="character" w:customStyle="1" w:styleId="Tekensvoorstijl1">
    <w:name w:val="Tekens voor stijl 1"/>
    <w:basedOn w:val="TitleChar"/>
    <w:link w:val="Stijl1"/>
    <w:rsid w:val="00395EDC"/>
    <w:rPr>
      <w:rFonts w:asciiTheme="majorHAnsi" w:eastAsiaTheme="majorEastAsia" w:hAnsiTheme="majorHAnsi" w:cstheme="majorBidi"/>
      <w:color w:val="F3642C"/>
      <w:spacing w:val="5"/>
      <w:kern w:val="28"/>
      <w:sz w:val="44"/>
      <w:szCs w:val="56"/>
      <w14:ligatures w14:val="standardContextual"/>
      <w14:cntxtAlts/>
    </w:rPr>
  </w:style>
  <w:style w:type="table" w:styleId="PlainTable4">
    <w:name w:val="Plain Table 4"/>
    <w:basedOn w:val="TableNormal"/>
    <w:uiPriority w:val="44"/>
    <w:rsid w:val="00395E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395E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ED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395EDC"/>
    <w:rPr>
      <w:sz w:val="16"/>
      <w:szCs w:val="16"/>
    </w:rPr>
  </w:style>
  <w:style w:type="paragraph" w:styleId="CommentText">
    <w:name w:val="annotation text"/>
    <w:basedOn w:val="Normal"/>
    <w:link w:val="CommentTextChar"/>
    <w:uiPriority w:val="99"/>
    <w:unhideWhenUsed/>
    <w:rsid w:val="00395EDC"/>
    <w:pPr>
      <w:spacing w:line="240" w:lineRule="auto"/>
    </w:pPr>
    <w:rPr>
      <w:sz w:val="20"/>
      <w:szCs w:val="20"/>
    </w:rPr>
  </w:style>
  <w:style w:type="character" w:customStyle="1" w:styleId="CommentTextChar">
    <w:name w:val="Comment Text Char"/>
    <w:basedOn w:val="DefaultParagraphFont"/>
    <w:link w:val="CommentText"/>
    <w:uiPriority w:val="99"/>
    <w:rsid w:val="00395EDC"/>
    <w:rPr>
      <w:sz w:val="20"/>
      <w:szCs w:val="20"/>
    </w:rPr>
  </w:style>
  <w:style w:type="paragraph" w:styleId="CommentSubject">
    <w:name w:val="annotation subject"/>
    <w:basedOn w:val="CommentText"/>
    <w:next w:val="CommentText"/>
    <w:link w:val="CommentSubjectChar"/>
    <w:uiPriority w:val="99"/>
    <w:semiHidden/>
    <w:unhideWhenUsed/>
    <w:rsid w:val="00395EDC"/>
    <w:rPr>
      <w:b/>
      <w:bCs/>
    </w:rPr>
  </w:style>
  <w:style w:type="character" w:customStyle="1" w:styleId="CommentSubjectChar">
    <w:name w:val="Comment Subject Char"/>
    <w:basedOn w:val="CommentTextChar"/>
    <w:link w:val="CommentSubject"/>
    <w:uiPriority w:val="99"/>
    <w:semiHidden/>
    <w:rsid w:val="00395EDC"/>
    <w:rPr>
      <w:b/>
      <w:bCs/>
      <w:sz w:val="20"/>
      <w:szCs w:val="20"/>
    </w:rPr>
  </w:style>
  <w:style w:type="paragraph" w:styleId="BalloonText">
    <w:name w:val="Balloon Text"/>
    <w:basedOn w:val="Normal"/>
    <w:link w:val="BalloonTextChar"/>
    <w:uiPriority w:val="99"/>
    <w:semiHidden/>
    <w:unhideWhenUsed/>
    <w:rsid w:val="00395E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EDC"/>
    <w:rPr>
      <w:rFonts w:ascii="Segoe UI" w:hAnsi="Segoe UI" w:cs="Segoe UI"/>
      <w:sz w:val="18"/>
      <w:szCs w:val="18"/>
    </w:rPr>
  </w:style>
  <w:style w:type="character" w:customStyle="1" w:styleId="Heading2Char">
    <w:name w:val="Heading 2 Char"/>
    <w:basedOn w:val="DefaultParagraphFont"/>
    <w:link w:val="Heading2"/>
    <w:uiPriority w:val="9"/>
    <w:rsid w:val="00395EDC"/>
    <w:rPr>
      <w:rFonts w:asciiTheme="majorHAnsi" w:eastAsiaTheme="majorEastAsia" w:hAnsiTheme="majorHAnsi" w:cstheme="majorBidi"/>
      <w:color w:val="ED7D31" w:themeColor="accent2"/>
      <w:sz w:val="26"/>
      <w:szCs w:val="26"/>
    </w:rPr>
  </w:style>
  <w:style w:type="paragraph" w:styleId="Header">
    <w:name w:val="header"/>
    <w:basedOn w:val="Normal"/>
    <w:link w:val="HeaderChar"/>
    <w:uiPriority w:val="99"/>
    <w:unhideWhenUsed/>
    <w:rsid w:val="008C0A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C0ABF"/>
  </w:style>
  <w:style w:type="paragraph" w:styleId="Footer">
    <w:name w:val="footer"/>
    <w:basedOn w:val="Normal"/>
    <w:link w:val="FooterChar"/>
    <w:uiPriority w:val="99"/>
    <w:unhideWhenUsed/>
    <w:rsid w:val="008C0A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C0ABF"/>
  </w:style>
  <w:style w:type="paragraph" w:customStyle="1" w:styleId="Default">
    <w:name w:val="Default"/>
    <w:rsid w:val="006336BF"/>
    <w:pPr>
      <w:autoSpaceDE w:val="0"/>
      <w:autoSpaceDN w:val="0"/>
      <w:adjustRightInd w:val="0"/>
      <w:spacing w:after="0" w:line="240" w:lineRule="auto"/>
    </w:pPr>
    <w:rPr>
      <w:rFonts w:ascii="Arial" w:hAnsi="Arial" w:cs="Arial"/>
      <w:color w:val="000000"/>
      <w:sz w:val="24"/>
      <w:szCs w:val="24"/>
    </w:rPr>
  </w:style>
  <w:style w:type="paragraph" w:styleId="TOC1">
    <w:name w:val="toc 1"/>
    <w:basedOn w:val="Normal"/>
    <w:next w:val="Normal"/>
    <w:autoRedefine/>
    <w:uiPriority w:val="39"/>
    <w:unhideWhenUsed/>
    <w:rsid w:val="007F2549"/>
    <w:pPr>
      <w:spacing w:after="100"/>
    </w:pPr>
  </w:style>
  <w:style w:type="character" w:styleId="Hyperlink">
    <w:name w:val="Hyperlink"/>
    <w:basedOn w:val="DefaultParagraphFont"/>
    <w:uiPriority w:val="99"/>
    <w:unhideWhenUsed/>
    <w:rsid w:val="007F2549"/>
    <w:rPr>
      <w:color w:val="0563C1" w:themeColor="hyperlink"/>
      <w:u w:val="single"/>
    </w:rPr>
  </w:style>
  <w:style w:type="paragraph" w:styleId="TOC2">
    <w:name w:val="toc 2"/>
    <w:basedOn w:val="Normal"/>
    <w:next w:val="Normal"/>
    <w:autoRedefine/>
    <w:uiPriority w:val="39"/>
    <w:unhideWhenUsed/>
    <w:rsid w:val="00363EB6"/>
    <w:pPr>
      <w:spacing w:after="100"/>
      <w:ind w:left="220"/>
    </w:pPr>
  </w:style>
  <w:style w:type="paragraph" w:styleId="NormalWeb">
    <w:name w:val="Normal (Web)"/>
    <w:basedOn w:val="Normal"/>
    <w:uiPriority w:val="99"/>
    <w:unhideWhenUsed/>
    <w:rsid w:val="002D1136"/>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E971F9"/>
    <w:pPr>
      <w:ind w:left="720"/>
      <w:contextualSpacing/>
    </w:pPr>
  </w:style>
  <w:style w:type="table" w:styleId="TableGrid">
    <w:name w:val="Table Grid"/>
    <w:basedOn w:val="TableNormal"/>
    <w:uiPriority w:val="59"/>
    <w:rsid w:val="0088077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D4E83"/>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1831"/>
    <w:rPr>
      <w:rFonts w:asciiTheme="majorHAnsi" w:eastAsiaTheme="majorEastAsia" w:hAnsiTheme="majorHAnsi" w:cstheme="majorBidi"/>
      <w:color w:val="ED7D31" w:themeColor="accent2"/>
      <w:sz w:val="24"/>
      <w:szCs w:val="24"/>
    </w:rPr>
  </w:style>
  <w:style w:type="paragraph" w:styleId="TOC3">
    <w:name w:val="toc 3"/>
    <w:basedOn w:val="Normal"/>
    <w:next w:val="Normal"/>
    <w:autoRedefine/>
    <w:uiPriority w:val="39"/>
    <w:unhideWhenUsed/>
    <w:rsid w:val="00071831"/>
    <w:pPr>
      <w:spacing w:after="100"/>
      <w:ind w:left="440"/>
    </w:pPr>
  </w:style>
  <w:style w:type="character" w:customStyle="1" w:styleId="Heading4Char">
    <w:name w:val="Heading 4 Char"/>
    <w:basedOn w:val="DefaultParagraphFont"/>
    <w:link w:val="Heading4"/>
    <w:uiPriority w:val="9"/>
    <w:rsid w:val="005955D5"/>
    <w:rPr>
      <w:rFonts w:asciiTheme="majorHAnsi" w:eastAsiaTheme="majorEastAsia" w:hAnsiTheme="majorHAnsi" w:cstheme="majorBidi"/>
      <w:i/>
      <w:iCs/>
      <w:color w:val="ED7D31"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87276">
      <w:bodyDiv w:val="1"/>
      <w:marLeft w:val="0"/>
      <w:marRight w:val="0"/>
      <w:marTop w:val="0"/>
      <w:marBottom w:val="0"/>
      <w:divBdr>
        <w:top w:val="none" w:sz="0" w:space="0" w:color="auto"/>
        <w:left w:val="none" w:sz="0" w:space="0" w:color="auto"/>
        <w:bottom w:val="none" w:sz="0" w:space="0" w:color="auto"/>
        <w:right w:val="none" w:sz="0" w:space="0" w:color="auto"/>
      </w:divBdr>
    </w:div>
    <w:div w:id="173304301">
      <w:bodyDiv w:val="1"/>
      <w:marLeft w:val="0"/>
      <w:marRight w:val="0"/>
      <w:marTop w:val="0"/>
      <w:marBottom w:val="0"/>
      <w:divBdr>
        <w:top w:val="none" w:sz="0" w:space="0" w:color="auto"/>
        <w:left w:val="none" w:sz="0" w:space="0" w:color="auto"/>
        <w:bottom w:val="none" w:sz="0" w:space="0" w:color="auto"/>
        <w:right w:val="none" w:sz="0" w:space="0" w:color="auto"/>
      </w:divBdr>
    </w:div>
    <w:div w:id="211384594">
      <w:bodyDiv w:val="1"/>
      <w:marLeft w:val="0"/>
      <w:marRight w:val="0"/>
      <w:marTop w:val="0"/>
      <w:marBottom w:val="0"/>
      <w:divBdr>
        <w:top w:val="none" w:sz="0" w:space="0" w:color="auto"/>
        <w:left w:val="none" w:sz="0" w:space="0" w:color="auto"/>
        <w:bottom w:val="none" w:sz="0" w:space="0" w:color="auto"/>
        <w:right w:val="none" w:sz="0" w:space="0" w:color="auto"/>
      </w:divBdr>
    </w:div>
    <w:div w:id="496649455">
      <w:bodyDiv w:val="1"/>
      <w:marLeft w:val="0"/>
      <w:marRight w:val="0"/>
      <w:marTop w:val="0"/>
      <w:marBottom w:val="0"/>
      <w:divBdr>
        <w:top w:val="none" w:sz="0" w:space="0" w:color="auto"/>
        <w:left w:val="none" w:sz="0" w:space="0" w:color="auto"/>
        <w:bottom w:val="none" w:sz="0" w:space="0" w:color="auto"/>
        <w:right w:val="none" w:sz="0" w:space="0" w:color="auto"/>
      </w:divBdr>
    </w:div>
    <w:div w:id="574704237">
      <w:bodyDiv w:val="1"/>
      <w:marLeft w:val="0"/>
      <w:marRight w:val="0"/>
      <w:marTop w:val="0"/>
      <w:marBottom w:val="0"/>
      <w:divBdr>
        <w:top w:val="none" w:sz="0" w:space="0" w:color="auto"/>
        <w:left w:val="none" w:sz="0" w:space="0" w:color="auto"/>
        <w:bottom w:val="none" w:sz="0" w:space="0" w:color="auto"/>
        <w:right w:val="none" w:sz="0" w:space="0" w:color="auto"/>
      </w:divBdr>
    </w:div>
    <w:div w:id="715814525">
      <w:bodyDiv w:val="1"/>
      <w:marLeft w:val="0"/>
      <w:marRight w:val="0"/>
      <w:marTop w:val="0"/>
      <w:marBottom w:val="0"/>
      <w:divBdr>
        <w:top w:val="none" w:sz="0" w:space="0" w:color="auto"/>
        <w:left w:val="none" w:sz="0" w:space="0" w:color="auto"/>
        <w:bottom w:val="none" w:sz="0" w:space="0" w:color="auto"/>
        <w:right w:val="none" w:sz="0" w:space="0" w:color="auto"/>
      </w:divBdr>
    </w:div>
    <w:div w:id="791094731">
      <w:bodyDiv w:val="1"/>
      <w:marLeft w:val="0"/>
      <w:marRight w:val="0"/>
      <w:marTop w:val="0"/>
      <w:marBottom w:val="0"/>
      <w:divBdr>
        <w:top w:val="none" w:sz="0" w:space="0" w:color="auto"/>
        <w:left w:val="none" w:sz="0" w:space="0" w:color="auto"/>
        <w:bottom w:val="none" w:sz="0" w:space="0" w:color="auto"/>
        <w:right w:val="none" w:sz="0" w:space="0" w:color="auto"/>
      </w:divBdr>
    </w:div>
    <w:div w:id="1021396706">
      <w:bodyDiv w:val="1"/>
      <w:marLeft w:val="0"/>
      <w:marRight w:val="0"/>
      <w:marTop w:val="0"/>
      <w:marBottom w:val="0"/>
      <w:divBdr>
        <w:top w:val="none" w:sz="0" w:space="0" w:color="auto"/>
        <w:left w:val="none" w:sz="0" w:space="0" w:color="auto"/>
        <w:bottom w:val="none" w:sz="0" w:space="0" w:color="auto"/>
        <w:right w:val="none" w:sz="0" w:space="0" w:color="auto"/>
      </w:divBdr>
    </w:div>
    <w:div w:id="1169828041">
      <w:bodyDiv w:val="1"/>
      <w:marLeft w:val="0"/>
      <w:marRight w:val="0"/>
      <w:marTop w:val="0"/>
      <w:marBottom w:val="0"/>
      <w:divBdr>
        <w:top w:val="none" w:sz="0" w:space="0" w:color="auto"/>
        <w:left w:val="none" w:sz="0" w:space="0" w:color="auto"/>
        <w:bottom w:val="none" w:sz="0" w:space="0" w:color="auto"/>
        <w:right w:val="none" w:sz="0" w:space="0" w:color="auto"/>
      </w:divBdr>
    </w:div>
    <w:div w:id="1363433167">
      <w:bodyDiv w:val="1"/>
      <w:marLeft w:val="0"/>
      <w:marRight w:val="0"/>
      <w:marTop w:val="0"/>
      <w:marBottom w:val="0"/>
      <w:divBdr>
        <w:top w:val="none" w:sz="0" w:space="0" w:color="auto"/>
        <w:left w:val="none" w:sz="0" w:space="0" w:color="auto"/>
        <w:bottom w:val="none" w:sz="0" w:space="0" w:color="auto"/>
        <w:right w:val="none" w:sz="0" w:space="0" w:color="auto"/>
      </w:divBdr>
    </w:div>
    <w:div w:id="1390421626">
      <w:bodyDiv w:val="1"/>
      <w:marLeft w:val="0"/>
      <w:marRight w:val="0"/>
      <w:marTop w:val="0"/>
      <w:marBottom w:val="0"/>
      <w:divBdr>
        <w:top w:val="none" w:sz="0" w:space="0" w:color="auto"/>
        <w:left w:val="none" w:sz="0" w:space="0" w:color="auto"/>
        <w:bottom w:val="none" w:sz="0" w:space="0" w:color="auto"/>
        <w:right w:val="none" w:sz="0" w:space="0" w:color="auto"/>
      </w:divBdr>
    </w:div>
    <w:div w:id="1634485230">
      <w:bodyDiv w:val="1"/>
      <w:marLeft w:val="0"/>
      <w:marRight w:val="0"/>
      <w:marTop w:val="0"/>
      <w:marBottom w:val="0"/>
      <w:divBdr>
        <w:top w:val="none" w:sz="0" w:space="0" w:color="auto"/>
        <w:left w:val="none" w:sz="0" w:space="0" w:color="auto"/>
        <w:bottom w:val="none" w:sz="0" w:space="0" w:color="auto"/>
        <w:right w:val="none" w:sz="0" w:space="0" w:color="auto"/>
      </w:divBdr>
    </w:div>
    <w:div w:id="171083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sv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W\OneDrive\Documenten\Custom%20Office%20Templates\Standard%20EXPO%20Format.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CB80A984D52D41AC290BC773861A74" ma:contentTypeVersion="2" ma:contentTypeDescription="Een nieuw document maken." ma:contentTypeScope="" ma:versionID="f1b78a1dbc3bd29e30daa4ee7e7e8f02">
  <xsd:schema xmlns:xsd="http://www.w3.org/2001/XMLSchema" xmlns:xs="http://www.w3.org/2001/XMLSchema" xmlns:p="http://schemas.microsoft.com/office/2006/metadata/properties" xmlns:ns2="e2067544-d588-4b12-b793-1d5f6e8ccb33" targetNamespace="http://schemas.microsoft.com/office/2006/metadata/properties" ma:root="true" ma:fieldsID="f0bc86788e4043913c9f9dfdd3482489" ns2:_="">
    <xsd:import namespace="e2067544-d588-4b12-b793-1d5f6e8ccb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67544-d588-4b12-b793-1d5f6e8ccb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Roe19</b:Tag>
    <b:SourceType>Book</b:SourceType>
    <b:Guid>{45109A05-E24F-460F-B0D5-729F02604188}</b:Guid>
    <b:Author>
      <b:Author>
        <b:NameList>
          <b:Person>
            <b:Last>Grit</b:Last>
            <b:First>Roel</b:First>
          </b:Person>
        </b:NameList>
      </b:Author>
    </b:Author>
    <b:Title>Project-Management</b:Title>
    <b:Year>2019</b:Year>
    <b:City>Groningen/Utrecht</b:City>
    <b:Publisher>Noordhoff Uitgevers</b:Publisher>
    <b:RefOrder>1</b:RefOrder>
  </b:Source>
</b:Sources>
</file>

<file path=customXml/itemProps1.xml><?xml version="1.0" encoding="utf-8"?>
<ds:datastoreItem xmlns:ds="http://schemas.openxmlformats.org/officeDocument/2006/customXml" ds:itemID="{90FDEE84-74B4-460F-9F45-2F6E9D7F13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AF2482D-A9F7-4AD8-A182-E28E3098C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67544-d588-4b12-b793-1d5f6e8ccb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02CB03-9F3F-418C-A9E1-C8608A42F44A}">
  <ds:schemaRefs>
    <ds:schemaRef ds:uri="http://schemas.microsoft.com/sharepoint/v3/contenttype/forms"/>
  </ds:schemaRefs>
</ds:datastoreItem>
</file>

<file path=customXml/itemProps4.xml><?xml version="1.0" encoding="utf-8"?>
<ds:datastoreItem xmlns:ds="http://schemas.openxmlformats.org/officeDocument/2006/customXml" ds:itemID="{64990FED-67E1-46AD-A6B1-61F7366E8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EXPO Format</Template>
  <TotalTime>127</TotalTime>
  <Pages>1</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titel</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Groep 1 | Care &amp; Cure | E2A</dc:subject>
  <dc:creator>Beau Wilmink</dc:creator>
  <cp:keywords/>
  <dc:description/>
  <cp:lastModifiedBy>Teun van der Aalst</cp:lastModifiedBy>
  <cp:revision>4</cp:revision>
  <dcterms:created xsi:type="dcterms:W3CDTF">2022-09-07T08:57:00Z</dcterms:created>
  <dcterms:modified xsi:type="dcterms:W3CDTF">2022-09-07T12:35:00Z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0x010100F6CB80A984D52D41AC290BC773861A74</vt:lpwstr>
  </property>
</Properties>
</file>